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70"/>
        <w:gridCol w:w="4314"/>
        <w:gridCol w:w="770"/>
        <w:gridCol w:w="797"/>
        <w:gridCol w:w="1903"/>
      </w:tblGrid>
      <w:tr w:rsidR="00F822B7" w14:paraId="2CD6CE42" w14:textId="77777777" w:rsidTr="00BD2C0C">
        <w:trPr>
          <w:trHeight w:hRule="exact" w:val="41"/>
        </w:trPr>
        <w:tc>
          <w:tcPr>
            <w:tcW w:w="68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02A5B496" w14:textId="77777777" w:rsidR="00F822B7" w:rsidRDefault="00B0109D">
            <w:pPr>
              <w:pStyle w:val="Heading1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 xml:space="preserve"> </w:t>
            </w:r>
            <w:r w:rsidR="00F822B7">
              <w:rPr>
                <w:rFonts w:ascii="Verdana" w:hAnsi="Verdana"/>
              </w:rPr>
              <w:t>Meeting Agenda</w:t>
            </w:r>
            <w:r w:rsidR="00F822B7">
              <w:t xml:space="preserve"> </w:t>
            </w:r>
          </w:p>
          <w:p w14:paraId="2A0D9B1C" w14:textId="77777777" w:rsidR="00F822B7" w:rsidRPr="00E02A1A" w:rsidRDefault="004C076A">
            <w:pPr>
              <w:pStyle w:val="TableContents"/>
              <w:spacing w:after="283"/>
              <w:rPr>
                <w:b/>
                <w:i/>
              </w:rPr>
            </w:pPr>
            <w:r>
              <w:rPr>
                <w:b/>
                <w:i/>
              </w:rPr>
              <w:t xml:space="preserve">    Computer Club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670458FD" w14:textId="77777777"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[Date] </w:t>
            </w:r>
          </w:p>
        </w:tc>
      </w:tr>
      <w:tr w:rsidR="00F822B7" w14:paraId="66EE486E" w14:textId="77777777" w:rsidTr="00BD2C0C">
        <w:trPr>
          <w:trHeight w:hRule="exact" w:val="40"/>
        </w:trPr>
        <w:tc>
          <w:tcPr>
            <w:tcW w:w="6854" w:type="dxa"/>
            <w:gridSpan w:val="3"/>
            <w:vMerge/>
            <w:tcBorders>
              <w:top w:val="single" w:sz="8" w:space="0" w:color="808080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47B3867A" w14:textId="77777777" w:rsidR="00F822B7" w:rsidRDefault="00F822B7"/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D3AE19E" w14:textId="77777777" w:rsidR="00F822B7" w:rsidRDefault="00F822B7">
            <w:pPr>
              <w:pStyle w:val="TableContents"/>
              <w:spacing w:after="283"/>
              <w:ind w:left="994"/>
              <w:jc w:val="right"/>
            </w:pPr>
            <w:r>
              <w:t xml:space="preserve">[Time] </w:t>
            </w:r>
          </w:p>
        </w:tc>
      </w:tr>
      <w:tr w:rsidR="00F822B7" w14:paraId="56E2903D" w14:textId="77777777" w:rsidTr="00BD2C0C">
        <w:tc>
          <w:tcPr>
            <w:tcW w:w="6854" w:type="dxa"/>
            <w:gridSpan w:val="3"/>
            <w:vMerge/>
            <w:tcBorders>
              <w:top w:val="single" w:sz="8" w:space="0" w:color="808080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5E5DA297" w14:textId="77777777" w:rsidR="00F822B7" w:rsidRDefault="00F822B7"/>
        </w:tc>
        <w:tc>
          <w:tcPr>
            <w:tcW w:w="27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93353A5" w14:textId="746085E7" w:rsidR="00607874" w:rsidRDefault="004C076A" w:rsidP="00E27893">
            <w:pPr>
              <w:pStyle w:val="TableContents"/>
              <w:spacing w:after="283"/>
              <w:rPr>
                <w:b/>
              </w:rPr>
            </w:pPr>
            <w:r>
              <w:rPr>
                <w:b/>
              </w:rPr>
              <w:t xml:space="preserve">     </w:t>
            </w:r>
            <w:r w:rsidR="005505EF">
              <w:rPr>
                <w:b/>
              </w:rPr>
              <w:t>March 1</w:t>
            </w:r>
            <w:r w:rsidR="00BC600C">
              <w:rPr>
                <w:b/>
              </w:rPr>
              <w:t>, 20</w:t>
            </w:r>
            <w:r w:rsidR="005505EF">
              <w:rPr>
                <w:b/>
              </w:rPr>
              <w:t>17</w:t>
            </w:r>
            <w:r w:rsidR="00810B8B">
              <w:rPr>
                <w:b/>
              </w:rPr>
              <w:t xml:space="preserve"> </w:t>
            </w:r>
          </w:p>
          <w:p w14:paraId="511CC425" w14:textId="77777777" w:rsidR="00E02A1A" w:rsidRPr="006B3EAF" w:rsidRDefault="00140E70" w:rsidP="00607874">
            <w:pPr>
              <w:pStyle w:val="TableContents"/>
              <w:spacing w:after="283"/>
              <w:ind w:left="994"/>
              <w:rPr>
                <w:b/>
              </w:rPr>
            </w:pPr>
            <w:r>
              <w:rPr>
                <w:b/>
              </w:rPr>
              <w:t xml:space="preserve">     </w:t>
            </w:r>
            <w:r w:rsidR="00DB0135">
              <w:rPr>
                <w:b/>
              </w:rPr>
              <w:t>4</w:t>
            </w:r>
            <w:r w:rsidR="00810B8B">
              <w:rPr>
                <w:b/>
              </w:rPr>
              <w:t>:</w:t>
            </w:r>
            <w:r w:rsidR="004C076A">
              <w:rPr>
                <w:b/>
              </w:rPr>
              <w:t>00</w:t>
            </w:r>
            <w:r w:rsidR="00810B8B">
              <w:rPr>
                <w:b/>
              </w:rPr>
              <w:t>pm</w:t>
            </w:r>
          </w:p>
          <w:p w14:paraId="579DAC29" w14:textId="77777777" w:rsidR="00F822B7" w:rsidRDefault="004C076A" w:rsidP="004C076A">
            <w:pPr>
              <w:pStyle w:val="TableContents"/>
              <w:spacing w:after="283"/>
            </w:pPr>
            <w:r>
              <w:rPr>
                <w:b/>
              </w:rPr>
              <w:t xml:space="preserve">               </w:t>
            </w:r>
            <w:r w:rsidR="008F0674">
              <w:rPr>
                <w:b/>
              </w:rPr>
              <w:t xml:space="preserve">CCIT   </w:t>
            </w:r>
            <w:r w:rsidR="00A11D9B">
              <w:rPr>
                <w:b/>
              </w:rPr>
              <w:t>286</w:t>
            </w:r>
            <w:r w:rsidR="00F822B7">
              <w:t xml:space="preserve"> </w:t>
            </w:r>
          </w:p>
        </w:tc>
      </w:tr>
      <w:tr w:rsidR="00F822B7" w14:paraId="23FE6B78" w14:textId="77777777" w:rsidTr="000F4B01">
        <w:tc>
          <w:tcPr>
            <w:tcW w:w="9554" w:type="dxa"/>
            <w:gridSpan w:val="5"/>
            <w:tcBorders>
              <w:left w:val="single" w:sz="4" w:space="0" w:color="auto"/>
              <w:bottom w:val="single" w:sz="8" w:space="0" w:color="808080"/>
              <w:right w:val="single" w:sz="4" w:space="0" w:color="auto"/>
            </w:tcBorders>
          </w:tcPr>
          <w:p w14:paraId="4CC44ADA" w14:textId="77777777" w:rsidR="004C076A" w:rsidRPr="004C076A" w:rsidRDefault="004C076A" w:rsidP="004C076A">
            <w:pPr>
              <w:pStyle w:val="TableContents"/>
              <w:spacing w:before="58"/>
              <w:rPr>
                <w:b/>
                <w:sz w:val="28"/>
                <w:szCs w:val="28"/>
              </w:rPr>
            </w:pPr>
            <w:r w:rsidRPr="004C076A">
              <w:rPr>
                <w:b/>
                <w:sz w:val="28"/>
                <w:szCs w:val="28"/>
              </w:rPr>
              <w:t>Old Business:</w:t>
            </w:r>
          </w:p>
          <w:p w14:paraId="21786D1B" w14:textId="02B102D5" w:rsidR="00F822B7" w:rsidRPr="0038596A" w:rsidRDefault="00F822B7" w:rsidP="004C076A">
            <w:pPr>
              <w:pStyle w:val="TableContents"/>
              <w:spacing w:before="58"/>
            </w:pPr>
          </w:p>
        </w:tc>
      </w:tr>
      <w:tr w:rsidR="00F822B7" w14:paraId="7196A733" w14:textId="77777777" w:rsidTr="00BD2C0C">
        <w:tc>
          <w:tcPr>
            <w:tcW w:w="9554" w:type="dxa"/>
            <w:gridSpan w:val="5"/>
            <w:tcBorders>
              <w:top w:val="single" w:sz="8" w:space="0" w:color="808080"/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26D9915" w14:textId="77777777" w:rsidR="00F822B7" w:rsidRDefault="006B3EAF" w:rsidP="00BD2C0C">
            <w:pPr>
              <w:pStyle w:val="Heading2"/>
              <w:numPr>
                <w:ilvl w:val="0"/>
                <w:numId w:val="0"/>
              </w:numPr>
              <w:tabs>
                <w:tab w:val="left" w:pos="86"/>
              </w:tabs>
            </w:pPr>
            <w:r>
              <w:rPr>
                <w:rFonts w:ascii="Verdana" w:hAnsi="Verdana"/>
              </w:rPr>
              <w:t xml:space="preserve">  </w:t>
            </w:r>
            <w:r w:rsidR="004C076A">
              <w:rPr>
                <w:rFonts w:ascii="Verdana" w:hAnsi="Verdana"/>
              </w:rPr>
              <w:t xml:space="preserve">New Business: </w:t>
            </w:r>
            <w:r w:rsidR="00BD2C0C">
              <w:rPr>
                <w:rFonts w:ascii="Verdana" w:hAnsi="Verdana"/>
              </w:rPr>
              <w:t>Agend</w:t>
            </w:r>
            <w:r w:rsidR="00F822B7">
              <w:rPr>
                <w:rFonts w:ascii="Verdana" w:hAnsi="Verdana"/>
              </w:rPr>
              <w:t>a Items</w:t>
            </w:r>
            <w:r w:rsidR="00F822B7">
              <w:t xml:space="preserve"> </w:t>
            </w:r>
          </w:p>
        </w:tc>
      </w:tr>
      <w:tr w:rsidR="004C076A" w14:paraId="67A4D902" w14:textId="77777777" w:rsidTr="004C076A">
        <w:tc>
          <w:tcPr>
            <w:tcW w:w="608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93102" w14:textId="77777777" w:rsidR="00F822B7" w:rsidRDefault="00F822B7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Topic</w:t>
            </w:r>
            <w: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4" w:space="0" w:color="auto"/>
            </w:tcBorders>
            <w:vAlign w:val="center"/>
          </w:tcPr>
          <w:p w14:paraId="7EF9FFB3" w14:textId="77777777" w:rsidR="00F822B7" w:rsidRDefault="00E02A1A">
            <w:pPr>
              <w:pStyle w:val="Heading3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7D37E65" w14:textId="77777777" w:rsidR="00F822B7" w:rsidRPr="00E02A1A" w:rsidRDefault="00E02A1A">
            <w:pPr>
              <w:pStyle w:val="Heading3"/>
              <w:tabs>
                <w:tab w:val="left" w:pos="86"/>
              </w:tabs>
              <w:ind w:left="86"/>
              <w:rPr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Presenter</w:t>
            </w:r>
            <w:r w:rsidR="00F822B7" w:rsidRPr="00E02A1A">
              <w:rPr>
                <w:sz w:val="24"/>
                <w:szCs w:val="24"/>
              </w:rPr>
              <w:t xml:space="preserve"> </w:t>
            </w:r>
          </w:p>
        </w:tc>
      </w:tr>
      <w:tr w:rsidR="00F822B7" w14:paraId="5FCBC8DA" w14:textId="77777777" w:rsidTr="00CD20EA">
        <w:tc>
          <w:tcPr>
            <w:tcW w:w="9554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808080"/>
              <w:right w:val="single" w:sz="4" w:space="0" w:color="auto"/>
            </w:tcBorders>
            <w:vAlign w:val="center"/>
          </w:tcPr>
          <w:p w14:paraId="3A260648" w14:textId="77777777" w:rsidR="00F822B7" w:rsidRDefault="00F822B7" w:rsidP="00BE5365">
            <w:pPr>
              <w:pStyle w:val="TableContents"/>
              <w:spacing w:before="58"/>
            </w:pPr>
          </w:p>
        </w:tc>
      </w:tr>
      <w:tr w:rsidR="00F822B7" w14:paraId="55F1B5DD" w14:textId="77777777" w:rsidTr="004C076A">
        <w:tc>
          <w:tcPr>
            <w:tcW w:w="6084" w:type="dxa"/>
            <w:gridSpan w:val="2"/>
            <w:tcBorders>
              <w:left w:val="single" w:sz="4" w:space="0" w:color="auto"/>
              <w:bottom w:val="single" w:sz="8" w:space="0" w:color="808080"/>
            </w:tcBorders>
            <w:vAlign w:val="center"/>
          </w:tcPr>
          <w:p w14:paraId="27E54517" w14:textId="577E3E14" w:rsidR="006B3EAF" w:rsidRPr="00EA513C" w:rsidRDefault="005505EF" w:rsidP="00E9121E">
            <w:pPr>
              <w:pStyle w:val="TableContents"/>
              <w:rPr>
                <w:b/>
              </w:rPr>
            </w:pPr>
            <w:bookmarkStart w:id="0" w:name="MinuteTopicSection"/>
            <w:bookmarkStart w:id="1" w:name="MinuteItems"/>
            <w:bookmarkEnd w:id="0"/>
            <w:bookmarkEnd w:id="1"/>
            <w:r>
              <w:rPr>
                <w:b/>
              </w:rPr>
              <w:t>Regional Programming Contest Fundraiser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21983A6E" w14:textId="77777777"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680654D7" w14:textId="2674C8D4" w:rsidR="00780DCF" w:rsidRPr="008874F0" w:rsidRDefault="005505EF" w:rsidP="00794DF2">
            <w:pPr>
              <w:pStyle w:val="TableContents"/>
              <w:spacing w:before="58"/>
            </w:pPr>
            <w:r>
              <w:t>Steve M.</w:t>
            </w:r>
          </w:p>
        </w:tc>
      </w:tr>
      <w:tr w:rsidR="00731479" w14:paraId="6CCA7A75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34DABF7E" w14:textId="4D796C7D" w:rsidR="00731479" w:rsidRDefault="001F7F9B" w:rsidP="00BC68D2">
            <w:pPr>
              <w:pStyle w:val="TableContents"/>
              <w:rPr>
                <w:b/>
              </w:rPr>
            </w:pPr>
            <w:r>
              <w:rPr>
                <w:b/>
              </w:rPr>
              <w:t>Discussion of Club Format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46F1274E" w14:textId="77777777" w:rsidR="00731479" w:rsidRDefault="00731479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2C7DAFB5" w14:textId="25E48F7A" w:rsidR="00731479" w:rsidRDefault="001F7F9B" w:rsidP="00794DF2">
            <w:pPr>
              <w:pStyle w:val="TableContents"/>
              <w:spacing w:before="58"/>
            </w:pPr>
            <w:r>
              <w:t>Matthew D.</w:t>
            </w:r>
          </w:p>
        </w:tc>
      </w:tr>
      <w:tr w:rsidR="00B87693" w14:paraId="4B36A77F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2EC8D430" w14:textId="77777777" w:rsidR="00216903" w:rsidRPr="00DF51E7" w:rsidRDefault="00216903" w:rsidP="00B0053F">
            <w:pPr>
              <w:pStyle w:val="TableContents"/>
              <w:rPr>
                <w:b/>
                <w:sz w:val="22"/>
                <w:szCs w:val="22"/>
              </w:rPr>
            </w:pP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69810EAD" w14:textId="77777777" w:rsidR="00B87693" w:rsidRDefault="00B87693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171CE981" w14:textId="77777777" w:rsidR="00B87693" w:rsidRDefault="00B87693" w:rsidP="00794DF2">
            <w:pPr>
              <w:pStyle w:val="TableContents"/>
              <w:spacing w:before="58"/>
            </w:pPr>
          </w:p>
        </w:tc>
      </w:tr>
      <w:tr w:rsidR="00F822B7" w14:paraId="011434F3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0AC47E5E" w14:textId="77777777" w:rsidR="00F822B7" w:rsidRPr="00DB290D" w:rsidRDefault="00F822B7" w:rsidP="00216903">
            <w:pPr>
              <w:pStyle w:val="TableContents"/>
              <w:rPr>
                <w:b/>
                <w:sz w:val="22"/>
                <w:szCs w:val="22"/>
              </w:rPr>
            </w:pP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2F309DB6" w14:textId="77777777" w:rsidR="00F822B7" w:rsidRDefault="00BC68D2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771F267B" w14:textId="77777777" w:rsidR="00E80DE9" w:rsidRPr="00EA513C" w:rsidRDefault="00E80DE9" w:rsidP="00794DF2">
            <w:pPr>
              <w:pStyle w:val="TableContents"/>
              <w:spacing w:before="58"/>
            </w:pPr>
          </w:p>
        </w:tc>
      </w:tr>
      <w:tr w:rsidR="00353FED" w14:paraId="42A72832" w14:textId="77777777" w:rsidTr="004C076A">
        <w:trPr>
          <w:trHeight w:val="522"/>
        </w:trPr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7F3FEFEB" w14:textId="77777777" w:rsidR="00353FED" w:rsidRPr="00DB7458" w:rsidRDefault="00353FED" w:rsidP="00353FED">
            <w:pPr>
              <w:pStyle w:val="TableContents"/>
              <w:rPr>
                <w:b/>
              </w:rPr>
            </w:pP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52E3F991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0EEA03F9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192C5D22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21BDDD9C" w14:textId="77777777" w:rsidR="00353FED" w:rsidRPr="00394C4F" w:rsidRDefault="00353FED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0BEB5C2D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5F3BEE28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7E2E3F05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55FDAAB5" w14:textId="77777777" w:rsidR="00353FED" w:rsidRPr="00F43450" w:rsidRDefault="00353FED" w:rsidP="00353FED">
            <w:pPr>
              <w:pStyle w:val="TableContents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7F8AB4EC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074BB368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</w:tr>
      <w:tr w:rsidR="00353FED" w14:paraId="2B2CE3B7" w14:textId="77777777" w:rsidTr="004C076A">
        <w:tc>
          <w:tcPr>
            <w:tcW w:w="6084" w:type="dxa"/>
            <w:gridSpan w:val="2"/>
            <w:tcBorders>
              <w:top w:val="single" w:sz="8" w:space="0" w:color="808080"/>
              <w:left w:val="single" w:sz="4" w:space="0" w:color="auto"/>
              <w:bottom w:val="single" w:sz="8" w:space="0" w:color="808080"/>
            </w:tcBorders>
            <w:vAlign w:val="center"/>
          </w:tcPr>
          <w:p w14:paraId="4F34A365" w14:textId="77777777" w:rsidR="00353FED" w:rsidRPr="00743D47" w:rsidRDefault="00353FED" w:rsidP="00353FED">
            <w:pPr>
              <w:pStyle w:val="TableContents"/>
            </w:pPr>
            <w:r>
              <w:rPr>
                <w:b/>
              </w:rPr>
              <w:t xml:space="preserve"> </w:t>
            </w:r>
          </w:p>
        </w:tc>
        <w:tc>
          <w:tcPr>
            <w:tcW w:w="1567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14:paraId="316D27D8" w14:textId="77777777" w:rsidR="00353FED" w:rsidRDefault="00353FED" w:rsidP="00353FED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auto"/>
            </w:tcBorders>
            <w:vAlign w:val="center"/>
          </w:tcPr>
          <w:p w14:paraId="439E4E41" w14:textId="77777777" w:rsidR="00353FED" w:rsidRDefault="00353FED" w:rsidP="00353FED">
            <w:pPr>
              <w:pStyle w:val="TableContents"/>
              <w:spacing w:before="58"/>
            </w:pPr>
            <w:r>
              <w:t xml:space="preserve"> </w:t>
            </w:r>
          </w:p>
        </w:tc>
      </w:tr>
      <w:tr w:rsidR="00353FED" w14:paraId="5533DB2A" w14:textId="77777777" w:rsidTr="00BD2C0C">
        <w:tc>
          <w:tcPr>
            <w:tcW w:w="9554" w:type="dxa"/>
            <w:gridSpan w:val="5"/>
            <w:tcBorders>
              <w:left w:val="single" w:sz="4" w:space="0" w:color="auto"/>
              <w:bottom w:val="single" w:sz="8" w:space="0" w:color="808080"/>
              <w:right w:val="single" w:sz="4" w:space="0" w:color="auto"/>
            </w:tcBorders>
            <w:shd w:val="clear" w:color="auto" w:fill="E5DFEC" w:themeFill="accent4" w:themeFillTint="33"/>
          </w:tcPr>
          <w:p w14:paraId="74289D9F" w14:textId="77777777" w:rsidR="00353FED" w:rsidRDefault="00353FED" w:rsidP="00353FED">
            <w:pPr>
              <w:pStyle w:val="Heading2"/>
              <w:tabs>
                <w:tab w:val="left" w:pos="86"/>
              </w:tabs>
              <w:ind w:left="86"/>
            </w:pPr>
            <w:bookmarkStart w:id="2" w:name="MinuteAdditional"/>
            <w:bookmarkEnd w:id="2"/>
            <w:r>
              <w:rPr>
                <w:rFonts w:ascii="Verdana" w:hAnsi="Verdana"/>
              </w:rPr>
              <w:t>Misc. Information</w:t>
            </w:r>
            <w:r>
              <w:t xml:space="preserve"> </w:t>
            </w:r>
          </w:p>
        </w:tc>
      </w:tr>
      <w:tr w:rsidR="00353FED" w14:paraId="57856973" w14:textId="77777777" w:rsidTr="00D9163B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14:paraId="416BC495" w14:textId="77777777" w:rsidR="00353FED" w:rsidRDefault="00353FED" w:rsidP="00353FED">
            <w:pPr>
              <w:pStyle w:val="TableContents"/>
              <w:spacing w:before="58"/>
              <w:jc w:val="center"/>
            </w:pPr>
          </w:p>
        </w:tc>
        <w:tc>
          <w:tcPr>
            <w:tcW w:w="778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E61584D" w14:textId="77777777" w:rsidR="00353FED" w:rsidRDefault="00353FED" w:rsidP="00353FED">
            <w:pPr>
              <w:pStyle w:val="TableContents"/>
              <w:spacing w:before="58"/>
            </w:pPr>
            <w:bookmarkStart w:id="3" w:name="_GoBack"/>
            <w:bookmarkEnd w:id="3"/>
          </w:p>
        </w:tc>
      </w:tr>
      <w:tr w:rsidR="00353FED" w14:paraId="00338B92" w14:textId="77777777" w:rsidTr="00D9163B">
        <w:tc>
          <w:tcPr>
            <w:tcW w:w="1770" w:type="dxa"/>
            <w:tcBorders>
              <w:left w:val="single" w:sz="4" w:space="0" w:color="auto"/>
              <w:bottom w:val="single" w:sz="4" w:space="0" w:color="auto"/>
            </w:tcBorders>
          </w:tcPr>
          <w:p w14:paraId="342B34B3" w14:textId="77777777" w:rsidR="00353FED" w:rsidRDefault="00353FED" w:rsidP="00353FED">
            <w:pPr>
              <w:pStyle w:val="TableContents"/>
              <w:spacing w:before="58"/>
              <w:jc w:val="center"/>
            </w:pPr>
          </w:p>
        </w:tc>
        <w:tc>
          <w:tcPr>
            <w:tcW w:w="778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8917B49" w14:textId="77777777" w:rsidR="00353FED" w:rsidRDefault="00353FED" w:rsidP="00353FED">
            <w:pPr>
              <w:pStyle w:val="TableContents"/>
              <w:spacing w:before="58"/>
            </w:pPr>
          </w:p>
        </w:tc>
      </w:tr>
      <w:tr w:rsidR="00353FED" w14:paraId="62CF7DD6" w14:textId="77777777" w:rsidTr="00D9163B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47E10D1" w14:textId="77777777" w:rsidR="00353FED" w:rsidRDefault="00353FED" w:rsidP="00353FED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t>Adjournment</w:t>
            </w:r>
          </w:p>
        </w:tc>
        <w:tc>
          <w:tcPr>
            <w:tcW w:w="7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0549" w14:textId="77777777" w:rsidR="00353FED" w:rsidRDefault="00353FED" w:rsidP="00353FED">
            <w:pPr>
              <w:pStyle w:val="TableContents"/>
              <w:spacing w:before="58"/>
            </w:pPr>
          </w:p>
        </w:tc>
      </w:tr>
    </w:tbl>
    <w:p w14:paraId="4D1B5D0C" w14:textId="77777777" w:rsidR="00F822B7" w:rsidRDefault="00F822B7" w:rsidP="00A079EF">
      <w:pPr>
        <w:pStyle w:val="BodyText"/>
      </w:pPr>
    </w:p>
    <w:sectPr w:rsidR="00F822B7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altName w:val="Meiry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7573CC"/>
    <w:multiLevelType w:val="hybridMultilevel"/>
    <w:tmpl w:val="A254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F2081"/>
    <w:multiLevelType w:val="hybridMultilevel"/>
    <w:tmpl w:val="857E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168"/>
    <w:multiLevelType w:val="hybridMultilevel"/>
    <w:tmpl w:val="BD0E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D201E"/>
    <w:multiLevelType w:val="hybridMultilevel"/>
    <w:tmpl w:val="C3AC4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26BE"/>
    <w:multiLevelType w:val="hybridMultilevel"/>
    <w:tmpl w:val="73B09E9A"/>
    <w:lvl w:ilvl="0" w:tplc="714858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77CAD"/>
    <w:multiLevelType w:val="hybridMultilevel"/>
    <w:tmpl w:val="2C841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A73E8"/>
    <w:multiLevelType w:val="hybridMultilevel"/>
    <w:tmpl w:val="259A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F5831"/>
    <w:multiLevelType w:val="hybridMultilevel"/>
    <w:tmpl w:val="0C3A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76BD1"/>
    <w:multiLevelType w:val="hybridMultilevel"/>
    <w:tmpl w:val="678C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55"/>
    <w:rsid w:val="00041856"/>
    <w:rsid w:val="00080CF1"/>
    <w:rsid w:val="000B0D5D"/>
    <w:rsid w:val="000B24A3"/>
    <w:rsid w:val="000E2318"/>
    <w:rsid w:val="000E68A8"/>
    <w:rsid w:val="000F4B01"/>
    <w:rsid w:val="000F5B62"/>
    <w:rsid w:val="000F7B3C"/>
    <w:rsid w:val="00114E64"/>
    <w:rsid w:val="00134040"/>
    <w:rsid w:val="00137F50"/>
    <w:rsid w:val="00140E70"/>
    <w:rsid w:val="00142508"/>
    <w:rsid w:val="001565A8"/>
    <w:rsid w:val="00195D2C"/>
    <w:rsid w:val="001977F5"/>
    <w:rsid w:val="001A0BEE"/>
    <w:rsid w:val="001A65C8"/>
    <w:rsid w:val="001B59D2"/>
    <w:rsid w:val="001C5F5C"/>
    <w:rsid w:val="001F18C9"/>
    <w:rsid w:val="001F7F9B"/>
    <w:rsid w:val="00216903"/>
    <w:rsid w:val="002776A0"/>
    <w:rsid w:val="002868D3"/>
    <w:rsid w:val="002A2C89"/>
    <w:rsid w:val="002D42A1"/>
    <w:rsid w:val="002D45BD"/>
    <w:rsid w:val="00316649"/>
    <w:rsid w:val="003225B0"/>
    <w:rsid w:val="0032772A"/>
    <w:rsid w:val="00352ACE"/>
    <w:rsid w:val="00353FED"/>
    <w:rsid w:val="00354B4D"/>
    <w:rsid w:val="00381B3D"/>
    <w:rsid w:val="0038596A"/>
    <w:rsid w:val="00394C4F"/>
    <w:rsid w:val="00470A2C"/>
    <w:rsid w:val="00492C56"/>
    <w:rsid w:val="004B3AB7"/>
    <w:rsid w:val="004C076A"/>
    <w:rsid w:val="004C6B20"/>
    <w:rsid w:val="00502733"/>
    <w:rsid w:val="00530BDC"/>
    <w:rsid w:val="00532F47"/>
    <w:rsid w:val="00540B4D"/>
    <w:rsid w:val="005505EF"/>
    <w:rsid w:val="0057308A"/>
    <w:rsid w:val="00573576"/>
    <w:rsid w:val="0058149E"/>
    <w:rsid w:val="00603B55"/>
    <w:rsid w:val="00607874"/>
    <w:rsid w:val="00621396"/>
    <w:rsid w:val="006216B6"/>
    <w:rsid w:val="00624EB0"/>
    <w:rsid w:val="006650BC"/>
    <w:rsid w:val="00667518"/>
    <w:rsid w:val="00693F31"/>
    <w:rsid w:val="006B3EAF"/>
    <w:rsid w:val="00704C7E"/>
    <w:rsid w:val="00720EA7"/>
    <w:rsid w:val="00721DF2"/>
    <w:rsid w:val="007263C9"/>
    <w:rsid w:val="00731479"/>
    <w:rsid w:val="007322E7"/>
    <w:rsid w:val="00743D47"/>
    <w:rsid w:val="007619E5"/>
    <w:rsid w:val="00780DCF"/>
    <w:rsid w:val="00794DF2"/>
    <w:rsid w:val="007952A6"/>
    <w:rsid w:val="00797686"/>
    <w:rsid w:val="007A2A36"/>
    <w:rsid w:val="007B0984"/>
    <w:rsid w:val="007B1745"/>
    <w:rsid w:val="00810B8B"/>
    <w:rsid w:val="00813743"/>
    <w:rsid w:val="008274E2"/>
    <w:rsid w:val="008276FE"/>
    <w:rsid w:val="00833742"/>
    <w:rsid w:val="00834DCB"/>
    <w:rsid w:val="00854572"/>
    <w:rsid w:val="0087639F"/>
    <w:rsid w:val="00886D71"/>
    <w:rsid w:val="008874F0"/>
    <w:rsid w:val="0088771D"/>
    <w:rsid w:val="008931FD"/>
    <w:rsid w:val="008C0478"/>
    <w:rsid w:val="008F0674"/>
    <w:rsid w:val="009271CC"/>
    <w:rsid w:val="00940C61"/>
    <w:rsid w:val="00997953"/>
    <w:rsid w:val="009A640E"/>
    <w:rsid w:val="009C1B01"/>
    <w:rsid w:val="009E1578"/>
    <w:rsid w:val="009E69F4"/>
    <w:rsid w:val="00A0067C"/>
    <w:rsid w:val="00A04A3E"/>
    <w:rsid w:val="00A079EF"/>
    <w:rsid w:val="00A11D9B"/>
    <w:rsid w:val="00A15D22"/>
    <w:rsid w:val="00A312A4"/>
    <w:rsid w:val="00A44BCF"/>
    <w:rsid w:val="00A82C14"/>
    <w:rsid w:val="00A936DE"/>
    <w:rsid w:val="00A95FFD"/>
    <w:rsid w:val="00AC486D"/>
    <w:rsid w:val="00AF3C7D"/>
    <w:rsid w:val="00AF5E22"/>
    <w:rsid w:val="00B0053F"/>
    <w:rsid w:val="00B0109D"/>
    <w:rsid w:val="00B02B2D"/>
    <w:rsid w:val="00B05F92"/>
    <w:rsid w:val="00B109DC"/>
    <w:rsid w:val="00B15CB3"/>
    <w:rsid w:val="00B1644B"/>
    <w:rsid w:val="00B32366"/>
    <w:rsid w:val="00B33056"/>
    <w:rsid w:val="00B552F2"/>
    <w:rsid w:val="00B64A5A"/>
    <w:rsid w:val="00B7263B"/>
    <w:rsid w:val="00B87693"/>
    <w:rsid w:val="00BC1BD9"/>
    <w:rsid w:val="00BC600C"/>
    <w:rsid w:val="00BC68D2"/>
    <w:rsid w:val="00BD2867"/>
    <w:rsid w:val="00BD2C0C"/>
    <w:rsid w:val="00BE5365"/>
    <w:rsid w:val="00BF4991"/>
    <w:rsid w:val="00C0315E"/>
    <w:rsid w:val="00C21E91"/>
    <w:rsid w:val="00C31733"/>
    <w:rsid w:val="00C44A55"/>
    <w:rsid w:val="00C74C95"/>
    <w:rsid w:val="00C91D42"/>
    <w:rsid w:val="00CA4D77"/>
    <w:rsid w:val="00CD20EA"/>
    <w:rsid w:val="00CD4EE1"/>
    <w:rsid w:val="00CE3E92"/>
    <w:rsid w:val="00D10A02"/>
    <w:rsid w:val="00D22FE5"/>
    <w:rsid w:val="00D24631"/>
    <w:rsid w:val="00D32DF2"/>
    <w:rsid w:val="00D41A16"/>
    <w:rsid w:val="00D433F5"/>
    <w:rsid w:val="00D85B49"/>
    <w:rsid w:val="00D9163B"/>
    <w:rsid w:val="00D93025"/>
    <w:rsid w:val="00DB0135"/>
    <w:rsid w:val="00DB290D"/>
    <w:rsid w:val="00DB4BB6"/>
    <w:rsid w:val="00DB7458"/>
    <w:rsid w:val="00DC666A"/>
    <w:rsid w:val="00DF51E7"/>
    <w:rsid w:val="00E02A1A"/>
    <w:rsid w:val="00E26EE7"/>
    <w:rsid w:val="00E27893"/>
    <w:rsid w:val="00E41C25"/>
    <w:rsid w:val="00E5049C"/>
    <w:rsid w:val="00E66E56"/>
    <w:rsid w:val="00E70B21"/>
    <w:rsid w:val="00E76BBA"/>
    <w:rsid w:val="00E80DE9"/>
    <w:rsid w:val="00E9121E"/>
    <w:rsid w:val="00EA513C"/>
    <w:rsid w:val="00ED414F"/>
    <w:rsid w:val="00F23C2A"/>
    <w:rsid w:val="00F43450"/>
    <w:rsid w:val="00F45B28"/>
    <w:rsid w:val="00F70A24"/>
    <w:rsid w:val="00F762E8"/>
    <w:rsid w:val="00F82089"/>
    <w:rsid w:val="00F822B7"/>
    <w:rsid w:val="00FA5EB7"/>
    <w:rsid w:val="00FB1003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A39"/>
  <w15:docId w15:val="{84350618-1642-4337-838E-16FBCF95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1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14F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urke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D9BA3536D8440B071B0EEB3203AB1" ma:contentTypeVersion="0" ma:contentTypeDescription="Create a new document." ma:contentTypeScope="" ma:versionID="7795525e308a50e706d57f0efe30b0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90812-DA36-4ED4-8F9C-F9C42089F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652601-0AC8-4173-B4F8-D9898E084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654F5E-BA2F-46D2-BF13-A70FA8D73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E.Todd Burke</dc:creator>
  <cp:lastModifiedBy>Matthew Dameron</cp:lastModifiedBy>
  <cp:revision>3</cp:revision>
  <cp:lastPrinted>2015-03-02T15:54:00Z</cp:lastPrinted>
  <dcterms:created xsi:type="dcterms:W3CDTF">2017-02-26T20:51:00Z</dcterms:created>
  <dcterms:modified xsi:type="dcterms:W3CDTF">2017-02-26T21:05:00Z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TC103804581033</vt:lpwstr>
  </property>
  <property fmtid="{D5CDD505-2E9C-101B-9397-08002B2CF9AE}" pid="3" name="ContentTypeId">
    <vt:lpwstr>0x010100B91D9BA3536D8440B071B0EEB3203AB1</vt:lpwstr>
  </property>
</Properties>
</file>