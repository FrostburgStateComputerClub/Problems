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70"/>
        <w:gridCol w:w="4314"/>
        <w:gridCol w:w="770"/>
        <w:gridCol w:w="797"/>
        <w:gridCol w:w="1903"/>
      </w:tblGrid>
      <w:tr w:rsidR="00F822B7" w14:paraId="2CD6CE42" w14:textId="77777777" w:rsidTr="00BD2C0C">
        <w:trPr>
          <w:trHeight w:hRule="exact" w:val="41"/>
        </w:trPr>
        <w:tc>
          <w:tcPr>
            <w:tcW w:w="685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14:paraId="02A5B496" w14:textId="77777777" w:rsidR="00F822B7" w:rsidRDefault="00B0109D">
            <w:pPr>
              <w:pStyle w:val="Heading1"/>
              <w:tabs>
                <w:tab w:val="left" w:pos="86"/>
              </w:tabs>
              <w:ind w:left="86"/>
            </w:pPr>
            <w:r>
              <w:rPr>
                <w:rFonts w:ascii="Verdana" w:hAnsi="Verdana"/>
              </w:rPr>
              <w:t xml:space="preserve"> </w:t>
            </w:r>
            <w:r w:rsidR="00F822B7">
              <w:rPr>
                <w:rFonts w:ascii="Verdana" w:hAnsi="Verdana"/>
              </w:rPr>
              <w:t>Meeting Agenda</w:t>
            </w:r>
            <w:r w:rsidR="00F822B7">
              <w:t xml:space="preserve"> </w:t>
            </w:r>
          </w:p>
          <w:p w14:paraId="2A0D9B1C" w14:textId="77777777" w:rsidR="00F822B7" w:rsidRPr="00E02A1A" w:rsidRDefault="004C076A">
            <w:pPr>
              <w:pStyle w:val="TableContents"/>
              <w:spacing w:after="283"/>
              <w:rPr>
                <w:b/>
                <w:i/>
              </w:rPr>
            </w:pPr>
            <w:r>
              <w:rPr>
                <w:b/>
                <w:i/>
              </w:rPr>
              <w:t xml:space="preserve">    Computer Club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670458FD" w14:textId="77777777" w:rsidR="00F822B7" w:rsidRDefault="00F822B7">
            <w:pPr>
              <w:pStyle w:val="TableContents"/>
              <w:spacing w:after="283"/>
              <w:ind w:left="994"/>
              <w:jc w:val="right"/>
            </w:pPr>
            <w:r>
              <w:t xml:space="preserve">[Date] </w:t>
            </w:r>
          </w:p>
        </w:tc>
      </w:tr>
      <w:tr w:rsidR="00F822B7" w14:paraId="66EE486E" w14:textId="77777777" w:rsidTr="00BD2C0C">
        <w:trPr>
          <w:trHeight w:hRule="exact" w:val="40"/>
        </w:trPr>
        <w:tc>
          <w:tcPr>
            <w:tcW w:w="6854" w:type="dxa"/>
            <w:gridSpan w:val="3"/>
            <w:vMerge/>
            <w:tcBorders>
              <w:top w:val="single" w:sz="8" w:space="0" w:color="808080"/>
              <w:left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14:paraId="47B3867A" w14:textId="77777777" w:rsidR="00F822B7" w:rsidRDefault="00F822B7"/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4D3AE19E" w14:textId="77777777" w:rsidR="00F822B7" w:rsidRDefault="00F822B7">
            <w:pPr>
              <w:pStyle w:val="TableContents"/>
              <w:spacing w:after="283"/>
              <w:ind w:left="994"/>
              <w:jc w:val="right"/>
            </w:pPr>
            <w:r>
              <w:t xml:space="preserve">[Time] </w:t>
            </w:r>
          </w:p>
        </w:tc>
      </w:tr>
      <w:tr w:rsidR="00F822B7" w14:paraId="56E2903D" w14:textId="77777777" w:rsidTr="00BD2C0C">
        <w:tc>
          <w:tcPr>
            <w:tcW w:w="6854" w:type="dxa"/>
            <w:gridSpan w:val="3"/>
            <w:vMerge/>
            <w:tcBorders>
              <w:top w:val="single" w:sz="8" w:space="0" w:color="808080"/>
              <w:left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14:paraId="5E5DA297" w14:textId="77777777" w:rsidR="00F822B7" w:rsidRDefault="00F822B7"/>
        </w:tc>
        <w:tc>
          <w:tcPr>
            <w:tcW w:w="27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493353A5" w14:textId="3134E431" w:rsidR="00607874" w:rsidRDefault="004C076A" w:rsidP="00E27893">
            <w:pPr>
              <w:pStyle w:val="TableContents"/>
              <w:spacing w:after="283"/>
              <w:rPr>
                <w:b/>
              </w:rPr>
            </w:pPr>
            <w:r>
              <w:rPr>
                <w:b/>
              </w:rPr>
              <w:t xml:space="preserve">     </w:t>
            </w:r>
            <w:r w:rsidR="00C3345C">
              <w:rPr>
                <w:b/>
              </w:rPr>
              <w:t>February 15</w:t>
            </w:r>
            <w:r w:rsidR="00BC600C">
              <w:rPr>
                <w:b/>
              </w:rPr>
              <w:t>, 20</w:t>
            </w:r>
            <w:r w:rsidR="00C3345C">
              <w:rPr>
                <w:b/>
              </w:rPr>
              <w:t>17</w:t>
            </w:r>
            <w:r w:rsidR="00810B8B">
              <w:rPr>
                <w:b/>
              </w:rPr>
              <w:t xml:space="preserve"> </w:t>
            </w:r>
          </w:p>
          <w:p w14:paraId="511CC425" w14:textId="77777777" w:rsidR="00E02A1A" w:rsidRPr="006B3EAF" w:rsidRDefault="00140E70" w:rsidP="00607874">
            <w:pPr>
              <w:pStyle w:val="TableContents"/>
              <w:spacing w:after="283"/>
              <w:ind w:left="994"/>
              <w:rPr>
                <w:b/>
              </w:rPr>
            </w:pPr>
            <w:r>
              <w:rPr>
                <w:b/>
              </w:rPr>
              <w:t xml:space="preserve">     </w:t>
            </w:r>
            <w:r w:rsidR="00DB0135">
              <w:rPr>
                <w:b/>
              </w:rPr>
              <w:t>4</w:t>
            </w:r>
            <w:r w:rsidR="00810B8B">
              <w:rPr>
                <w:b/>
              </w:rPr>
              <w:t>:</w:t>
            </w:r>
            <w:r w:rsidR="004C076A">
              <w:rPr>
                <w:b/>
              </w:rPr>
              <w:t>00</w:t>
            </w:r>
            <w:r w:rsidR="00810B8B">
              <w:rPr>
                <w:b/>
              </w:rPr>
              <w:t>pm</w:t>
            </w:r>
          </w:p>
          <w:p w14:paraId="579DAC29" w14:textId="77777777" w:rsidR="00F822B7" w:rsidRDefault="004C076A" w:rsidP="004C076A">
            <w:pPr>
              <w:pStyle w:val="TableContents"/>
              <w:spacing w:after="283"/>
            </w:pPr>
            <w:r>
              <w:rPr>
                <w:b/>
              </w:rPr>
              <w:t xml:space="preserve">               </w:t>
            </w:r>
            <w:r w:rsidR="008F0674">
              <w:rPr>
                <w:b/>
              </w:rPr>
              <w:t xml:space="preserve">CCIT   </w:t>
            </w:r>
            <w:r w:rsidR="00A11D9B">
              <w:rPr>
                <w:b/>
              </w:rPr>
              <w:t>286</w:t>
            </w:r>
            <w:r w:rsidR="00F822B7">
              <w:t xml:space="preserve"> </w:t>
            </w:r>
          </w:p>
        </w:tc>
      </w:tr>
      <w:tr w:rsidR="00F822B7" w14:paraId="23FE6B78" w14:textId="77777777" w:rsidTr="000F4B01">
        <w:tc>
          <w:tcPr>
            <w:tcW w:w="9554" w:type="dxa"/>
            <w:gridSpan w:val="5"/>
            <w:tcBorders>
              <w:left w:val="single" w:sz="4" w:space="0" w:color="auto"/>
              <w:bottom w:val="single" w:sz="8" w:space="0" w:color="808080"/>
              <w:right w:val="single" w:sz="4" w:space="0" w:color="auto"/>
            </w:tcBorders>
          </w:tcPr>
          <w:p w14:paraId="4CC44ADA" w14:textId="77777777" w:rsidR="004C076A" w:rsidRPr="004C076A" w:rsidRDefault="004C076A" w:rsidP="004C076A">
            <w:pPr>
              <w:pStyle w:val="TableContents"/>
              <w:spacing w:before="58"/>
              <w:rPr>
                <w:b/>
                <w:sz w:val="28"/>
                <w:szCs w:val="28"/>
              </w:rPr>
            </w:pPr>
            <w:r w:rsidRPr="004C076A">
              <w:rPr>
                <w:b/>
                <w:sz w:val="28"/>
                <w:szCs w:val="28"/>
              </w:rPr>
              <w:t>Old Business:</w:t>
            </w:r>
          </w:p>
          <w:p w14:paraId="21786D1B" w14:textId="024B2E56" w:rsidR="00F822B7" w:rsidRPr="0038596A" w:rsidRDefault="00C3345C" w:rsidP="004C076A">
            <w:pPr>
              <w:pStyle w:val="TableContents"/>
              <w:spacing w:before="58"/>
            </w:pPr>
            <w:r>
              <w:t>Review of club purpose and goals for semester.</w:t>
            </w:r>
          </w:p>
        </w:tc>
      </w:tr>
      <w:tr w:rsidR="00F822B7" w14:paraId="7196A733" w14:textId="77777777" w:rsidTr="00BD2C0C">
        <w:tc>
          <w:tcPr>
            <w:tcW w:w="9554" w:type="dxa"/>
            <w:gridSpan w:val="5"/>
            <w:tcBorders>
              <w:top w:val="single" w:sz="8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726D9915" w14:textId="77777777" w:rsidR="00F822B7" w:rsidRDefault="006B3EAF" w:rsidP="00BD2C0C">
            <w:pPr>
              <w:pStyle w:val="Heading2"/>
              <w:numPr>
                <w:ilvl w:val="0"/>
                <w:numId w:val="0"/>
              </w:numPr>
              <w:tabs>
                <w:tab w:val="left" w:pos="86"/>
              </w:tabs>
            </w:pPr>
            <w:r>
              <w:rPr>
                <w:rFonts w:ascii="Verdana" w:hAnsi="Verdana"/>
              </w:rPr>
              <w:t xml:space="preserve">  </w:t>
            </w:r>
            <w:r w:rsidR="004C076A">
              <w:rPr>
                <w:rFonts w:ascii="Verdana" w:hAnsi="Verdana"/>
              </w:rPr>
              <w:t xml:space="preserve">New Business: </w:t>
            </w:r>
            <w:r w:rsidR="00BD2C0C">
              <w:rPr>
                <w:rFonts w:ascii="Verdana" w:hAnsi="Verdana"/>
              </w:rPr>
              <w:t>Agend</w:t>
            </w:r>
            <w:r w:rsidR="00F822B7">
              <w:rPr>
                <w:rFonts w:ascii="Verdana" w:hAnsi="Verdana"/>
              </w:rPr>
              <w:t>a Items</w:t>
            </w:r>
            <w:r w:rsidR="00F822B7">
              <w:t xml:space="preserve"> </w:t>
            </w:r>
          </w:p>
        </w:tc>
      </w:tr>
      <w:tr w:rsidR="004C076A" w14:paraId="67A4D902" w14:textId="77777777" w:rsidTr="004C076A">
        <w:tc>
          <w:tcPr>
            <w:tcW w:w="608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993102" w14:textId="77777777" w:rsidR="00F822B7" w:rsidRDefault="00F822B7">
            <w:pPr>
              <w:pStyle w:val="Heading3"/>
              <w:tabs>
                <w:tab w:val="left" w:pos="86"/>
              </w:tabs>
              <w:ind w:left="86"/>
            </w:pPr>
            <w:r>
              <w:rPr>
                <w:rFonts w:ascii="Verdana" w:hAnsi="Verdana"/>
              </w:rPr>
              <w:t>Topic</w:t>
            </w:r>
            <w:r>
              <w:t xml:space="preserve"> </w:t>
            </w: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4" w:space="0" w:color="auto"/>
            </w:tcBorders>
            <w:vAlign w:val="center"/>
          </w:tcPr>
          <w:p w14:paraId="7EF9FFB3" w14:textId="77777777" w:rsidR="00F822B7" w:rsidRDefault="00E02A1A">
            <w:pPr>
              <w:pStyle w:val="Heading3"/>
              <w:tabs>
                <w:tab w:val="left" w:pos="86"/>
              </w:tabs>
              <w:ind w:left="86"/>
            </w:pP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1903" w:type="dxa"/>
            <w:tcBorders>
              <w:left w:val="single" w:sz="8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7D37E65" w14:textId="77777777" w:rsidR="00F822B7" w:rsidRPr="00E02A1A" w:rsidRDefault="00E02A1A">
            <w:pPr>
              <w:pStyle w:val="Heading3"/>
              <w:tabs>
                <w:tab w:val="left" w:pos="86"/>
              </w:tabs>
              <w:ind w:left="86"/>
              <w:rPr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Presenter</w:t>
            </w:r>
            <w:r w:rsidR="00F822B7" w:rsidRPr="00E02A1A">
              <w:rPr>
                <w:sz w:val="24"/>
                <w:szCs w:val="24"/>
              </w:rPr>
              <w:t xml:space="preserve"> </w:t>
            </w:r>
          </w:p>
        </w:tc>
      </w:tr>
      <w:tr w:rsidR="00F822B7" w14:paraId="5FCBC8DA" w14:textId="77777777" w:rsidTr="00CD20EA">
        <w:tc>
          <w:tcPr>
            <w:tcW w:w="9554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808080"/>
              <w:right w:val="single" w:sz="4" w:space="0" w:color="auto"/>
            </w:tcBorders>
            <w:vAlign w:val="center"/>
          </w:tcPr>
          <w:p w14:paraId="3A260648" w14:textId="638902D1" w:rsidR="00F822B7" w:rsidRDefault="00F822B7" w:rsidP="00BE5365">
            <w:pPr>
              <w:pStyle w:val="TableContents"/>
              <w:spacing w:before="58"/>
            </w:pPr>
          </w:p>
        </w:tc>
      </w:tr>
      <w:tr w:rsidR="00F822B7" w14:paraId="55F1B5DD" w14:textId="77777777" w:rsidTr="004C076A">
        <w:tc>
          <w:tcPr>
            <w:tcW w:w="6084" w:type="dxa"/>
            <w:gridSpan w:val="2"/>
            <w:tcBorders>
              <w:left w:val="single" w:sz="4" w:space="0" w:color="auto"/>
              <w:bottom w:val="single" w:sz="8" w:space="0" w:color="808080"/>
            </w:tcBorders>
            <w:vAlign w:val="center"/>
          </w:tcPr>
          <w:p w14:paraId="27E54517" w14:textId="4B4A550B" w:rsidR="006B3EAF" w:rsidRPr="00EA513C" w:rsidRDefault="00C3345C" w:rsidP="00E9121E">
            <w:pPr>
              <w:pStyle w:val="TableContents"/>
              <w:rPr>
                <w:b/>
              </w:rPr>
            </w:pPr>
            <w:bookmarkStart w:id="0" w:name="MinuteTopicSection"/>
            <w:bookmarkStart w:id="1" w:name="MinuteItems"/>
            <w:bookmarkEnd w:id="0"/>
            <w:bookmarkEnd w:id="1"/>
            <w:r>
              <w:rPr>
                <w:b/>
              </w:rPr>
              <w:t>Elections held</w:t>
            </w: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21983A6E" w14:textId="77777777" w:rsidR="00F822B7" w:rsidRDefault="00F822B7">
            <w:pPr>
              <w:pStyle w:val="TableContents"/>
              <w:spacing w:before="58"/>
            </w:pPr>
          </w:p>
        </w:tc>
        <w:tc>
          <w:tcPr>
            <w:tcW w:w="1903" w:type="dxa"/>
            <w:tcBorders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680654D7" w14:textId="6B334C7F" w:rsidR="00780DCF" w:rsidRPr="008874F0" w:rsidRDefault="00B04568" w:rsidP="00794DF2">
            <w:pPr>
              <w:pStyle w:val="TableContents"/>
              <w:spacing w:before="58"/>
            </w:pPr>
            <w:r>
              <w:t>Steve &amp; Jake</w:t>
            </w:r>
          </w:p>
        </w:tc>
      </w:tr>
      <w:tr w:rsidR="00731479" w14:paraId="6CCA7A75" w14:textId="77777777" w:rsidTr="004C076A">
        <w:tc>
          <w:tcPr>
            <w:tcW w:w="6084" w:type="dxa"/>
            <w:gridSpan w:val="2"/>
            <w:tcBorders>
              <w:top w:val="single" w:sz="8" w:space="0" w:color="808080"/>
              <w:left w:val="single" w:sz="4" w:space="0" w:color="auto"/>
              <w:bottom w:val="single" w:sz="8" w:space="0" w:color="808080"/>
            </w:tcBorders>
            <w:vAlign w:val="center"/>
          </w:tcPr>
          <w:p w14:paraId="34DABF7E" w14:textId="69F9AEDD" w:rsidR="00731479" w:rsidRDefault="00B04568" w:rsidP="00BC68D2">
            <w:pPr>
              <w:pStyle w:val="TableContents"/>
              <w:rPr>
                <w:b/>
              </w:rPr>
            </w:pPr>
            <w:r>
              <w:rPr>
                <w:b/>
              </w:rPr>
              <w:t>Programming problem practice and presentation</w:t>
            </w: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46F1274E" w14:textId="77777777" w:rsidR="00731479" w:rsidRDefault="00731479">
            <w:pPr>
              <w:pStyle w:val="TableContents"/>
              <w:spacing w:before="58"/>
            </w:pPr>
          </w:p>
        </w:tc>
        <w:tc>
          <w:tcPr>
            <w:tcW w:w="19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2C7DAFB5" w14:textId="2CCB8F49" w:rsidR="00731479" w:rsidRDefault="00B04568" w:rsidP="00794DF2">
            <w:pPr>
              <w:pStyle w:val="TableContents"/>
              <w:spacing w:before="58"/>
            </w:pPr>
            <w:r>
              <w:t>Jake</w:t>
            </w:r>
          </w:p>
        </w:tc>
      </w:tr>
      <w:tr w:rsidR="00B87693" w14:paraId="4B36A77F" w14:textId="77777777" w:rsidTr="004C076A">
        <w:tc>
          <w:tcPr>
            <w:tcW w:w="6084" w:type="dxa"/>
            <w:gridSpan w:val="2"/>
            <w:tcBorders>
              <w:top w:val="single" w:sz="8" w:space="0" w:color="808080"/>
              <w:left w:val="single" w:sz="4" w:space="0" w:color="auto"/>
              <w:bottom w:val="single" w:sz="8" w:space="0" w:color="808080"/>
            </w:tcBorders>
            <w:vAlign w:val="center"/>
          </w:tcPr>
          <w:p w14:paraId="2EC8D430" w14:textId="536F6B00" w:rsidR="00B04568" w:rsidRPr="00DF51E7" w:rsidRDefault="00B04568" w:rsidP="00B0053F">
            <w:pPr>
              <w:pStyle w:val="TableContents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Meeting time set</w:t>
            </w: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69810EAD" w14:textId="77777777" w:rsidR="00B87693" w:rsidRDefault="00B87693">
            <w:pPr>
              <w:pStyle w:val="TableContents"/>
              <w:spacing w:before="58"/>
            </w:pPr>
          </w:p>
        </w:tc>
        <w:tc>
          <w:tcPr>
            <w:tcW w:w="19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171CE981" w14:textId="77777777" w:rsidR="00B87693" w:rsidRDefault="00B87693" w:rsidP="00794DF2">
            <w:pPr>
              <w:pStyle w:val="TableContents"/>
              <w:spacing w:before="58"/>
            </w:pPr>
          </w:p>
        </w:tc>
      </w:tr>
      <w:tr w:rsidR="00F822B7" w14:paraId="011434F3" w14:textId="77777777" w:rsidTr="004C076A">
        <w:tc>
          <w:tcPr>
            <w:tcW w:w="6084" w:type="dxa"/>
            <w:gridSpan w:val="2"/>
            <w:tcBorders>
              <w:top w:val="single" w:sz="8" w:space="0" w:color="808080"/>
              <w:left w:val="single" w:sz="4" w:space="0" w:color="auto"/>
              <w:bottom w:val="single" w:sz="8" w:space="0" w:color="808080"/>
            </w:tcBorders>
            <w:vAlign w:val="center"/>
          </w:tcPr>
          <w:p w14:paraId="0AC47E5E" w14:textId="61D5E4D5" w:rsidR="00F822B7" w:rsidRPr="00DB290D" w:rsidRDefault="00B04568" w:rsidP="00216903">
            <w:pPr>
              <w:pStyle w:val="TableContents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Position responsibilities set</w:t>
            </w: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2F309DB6" w14:textId="77777777" w:rsidR="00F822B7" w:rsidRDefault="00BC68D2">
            <w:pPr>
              <w:pStyle w:val="TableContents"/>
              <w:spacing w:before="58"/>
            </w:pPr>
            <w:r>
              <w:t xml:space="preserve"> </w:t>
            </w:r>
          </w:p>
        </w:tc>
        <w:tc>
          <w:tcPr>
            <w:tcW w:w="19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771F267B" w14:textId="77777777" w:rsidR="00E80DE9" w:rsidRPr="00EA513C" w:rsidRDefault="00E80DE9" w:rsidP="00794DF2">
            <w:pPr>
              <w:pStyle w:val="TableContents"/>
              <w:spacing w:before="58"/>
            </w:pPr>
          </w:p>
        </w:tc>
      </w:tr>
      <w:tr w:rsidR="00353FED" w14:paraId="42A72832" w14:textId="77777777" w:rsidTr="004C076A">
        <w:trPr>
          <w:trHeight w:val="522"/>
        </w:trPr>
        <w:tc>
          <w:tcPr>
            <w:tcW w:w="6084" w:type="dxa"/>
            <w:gridSpan w:val="2"/>
            <w:tcBorders>
              <w:top w:val="single" w:sz="8" w:space="0" w:color="808080"/>
              <w:left w:val="single" w:sz="4" w:space="0" w:color="auto"/>
              <w:bottom w:val="single" w:sz="8" w:space="0" w:color="808080"/>
            </w:tcBorders>
            <w:vAlign w:val="center"/>
          </w:tcPr>
          <w:p w14:paraId="7F3FEFEB" w14:textId="77777777" w:rsidR="00353FED" w:rsidRPr="00DB7458" w:rsidRDefault="00353FED" w:rsidP="00353FED">
            <w:pPr>
              <w:pStyle w:val="TableContents"/>
              <w:rPr>
                <w:b/>
              </w:rPr>
            </w:pP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52E3F991" w14:textId="77777777" w:rsidR="00353FED" w:rsidRDefault="00353FED" w:rsidP="00353FED">
            <w:pPr>
              <w:pStyle w:val="TableContents"/>
              <w:spacing w:before="58"/>
            </w:pPr>
            <w:r>
              <w:t xml:space="preserve"> </w:t>
            </w:r>
          </w:p>
        </w:tc>
        <w:tc>
          <w:tcPr>
            <w:tcW w:w="19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0EEA03F9" w14:textId="77777777" w:rsidR="00353FED" w:rsidRDefault="00353FED" w:rsidP="00353FED">
            <w:pPr>
              <w:pStyle w:val="TableContents"/>
              <w:spacing w:before="58"/>
            </w:pPr>
          </w:p>
        </w:tc>
      </w:tr>
      <w:tr w:rsidR="00353FED" w14:paraId="192C5D22" w14:textId="77777777" w:rsidTr="004C076A">
        <w:tc>
          <w:tcPr>
            <w:tcW w:w="6084" w:type="dxa"/>
            <w:gridSpan w:val="2"/>
            <w:tcBorders>
              <w:top w:val="single" w:sz="8" w:space="0" w:color="808080"/>
              <w:left w:val="single" w:sz="4" w:space="0" w:color="auto"/>
              <w:bottom w:val="single" w:sz="8" w:space="0" w:color="808080"/>
            </w:tcBorders>
            <w:vAlign w:val="center"/>
          </w:tcPr>
          <w:p w14:paraId="21BDDD9C" w14:textId="77777777" w:rsidR="00353FED" w:rsidRPr="00394C4F" w:rsidRDefault="00353FED" w:rsidP="00353FED">
            <w:pPr>
              <w:pStyle w:val="TableContents"/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0BEB5C2D" w14:textId="77777777" w:rsidR="00353FED" w:rsidRDefault="00353FED" w:rsidP="00353FED">
            <w:pPr>
              <w:pStyle w:val="TableContents"/>
              <w:spacing w:before="58"/>
            </w:pPr>
          </w:p>
        </w:tc>
        <w:tc>
          <w:tcPr>
            <w:tcW w:w="19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5F3BEE28" w14:textId="77777777" w:rsidR="00353FED" w:rsidRDefault="00353FED" w:rsidP="00353FED">
            <w:pPr>
              <w:pStyle w:val="TableContents"/>
              <w:spacing w:before="58"/>
            </w:pPr>
          </w:p>
        </w:tc>
      </w:tr>
      <w:tr w:rsidR="00353FED" w14:paraId="7E2E3F05" w14:textId="77777777" w:rsidTr="004C076A">
        <w:tc>
          <w:tcPr>
            <w:tcW w:w="6084" w:type="dxa"/>
            <w:gridSpan w:val="2"/>
            <w:tcBorders>
              <w:top w:val="single" w:sz="8" w:space="0" w:color="808080"/>
              <w:left w:val="single" w:sz="4" w:space="0" w:color="auto"/>
              <w:bottom w:val="single" w:sz="8" w:space="0" w:color="808080"/>
            </w:tcBorders>
            <w:vAlign w:val="center"/>
          </w:tcPr>
          <w:p w14:paraId="55FDAAB5" w14:textId="77777777" w:rsidR="00353FED" w:rsidRPr="00F43450" w:rsidRDefault="00353FED" w:rsidP="00353FED">
            <w:pPr>
              <w:pStyle w:val="TableContents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7F8AB4EC" w14:textId="77777777" w:rsidR="00353FED" w:rsidRDefault="00353FED" w:rsidP="00353FED">
            <w:pPr>
              <w:pStyle w:val="TableContents"/>
              <w:spacing w:before="58"/>
            </w:pPr>
          </w:p>
        </w:tc>
        <w:tc>
          <w:tcPr>
            <w:tcW w:w="19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074BB368" w14:textId="77777777" w:rsidR="00353FED" w:rsidRDefault="00353FED" w:rsidP="00353FED">
            <w:pPr>
              <w:pStyle w:val="TableContents"/>
              <w:spacing w:before="58"/>
            </w:pPr>
            <w:r>
              <w:t xml:space="preserve"> </w:t>
            </w:r>
          </w:p>
        </w:tc>
      </w:tr>
      <w:tr w:rsidR="00353FED" w14:paraId="2B2CE3B7" w14:textId="77777777" w:rsidTr="004C076A">
        <w:tc>
          <w:tcPr>
            <w:tcW w:w="6084" w:type="dxa"/>
            <w:gridSpan w:val="2"/>
            <w:tcBorders>
              <w:top w:val="single" w:sz="8" w:space="0" w:color="808080"/>
              <w:left w:val="single" w:sz="4" w:space="0" w:color="auto"/>
              <w:bottom w:val="single" w:sz="8" w:space="0" w:color="808080"/>
            </w:tcBorders>
            <w:vAlign w:val="center"/>
          </w:tcPr>
          <w:p w14:paraId="4F34A365" w14:textId="77777777" w:rsidR="00353FED" w:rsidRPr="00743D47" w:rsidRDefault="00353FED" w:rsidP="00353FED">
            <w:pPr>
              <w:pStyle w:val="TableContents"/>
            </w:pPr>
            <w:r>
              <w:rPr>
                <w:b/>
              </w:rPr>
              <w:t xml:space="preserve"> </w:t>
            </w: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316D27D8" w14:textId="77777777" w:rsidR="00353FED" w:rsidRDefault="00353FED" w:rsidP="00353FED">
            <w:pPr>
              <w:pStyle w:val="TableContents"/>
              <w:spacing w:before="58"/>
            </w:pPr>
          </w:p>
        </w:tc>
        <w:tc>
          <w:tcPr>
            <w:tcW w:w="19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439E4E41" w14:textId="77777777" w:rsidR="00353FED" w:rsidRDefault="00353FED" w:rsidP="00353FED">
            <w:pPr>
              <w:pStyle w:val="TableContents"/>
              <w:spacing w:before="58"/>
            </w:pPr>
            <w:r>
              <w:t xml:space="preserve"> </w:t>
            </w:r>
          </w:p>
        </w:tc>
      </w:tr>
      <w:tr w:rsidR="00353FED" w14:paraId="5533DB2A" w14:textId="77777777" w:rsidTr="00BD2C0C">
        <w:tc>
          <w:tcPr>
            <w:tcW w:w="9554" w:type="dxa"/>
            <w:gridSpan w:val="5"/>
            <w:tcBorders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E5DFEC" w:themeFill="accent4" w:themeFillTint="33"/>
          </w:tcPr>
          <w:p w14:paraId="74289D9F" w14:textId="77777777" w:rsidR="00353FED" w:rsidRDefault="00353FED" w:rsidP="00353FED">
            <w:pPr>
              <w:pStyle w:val="Heading2"/>
              <w:tabs>
                <w:tab w:val="left" w:pos="86"/>
              </w:tabs>
              <w:ind w:left="86"/>
            </w:pPr>
            <w:bookmarkStart w:id="2" w:name="MinuteAdditional"/>
            <w:bookmarkEnd w:id="2"/>
            <w:r>
              <w:rPr>
                <w:rFonts w:ascii="Verdana" w:hAnsi="Verdana"/>
              </w:rPr>
              <w:t>Misc. Information</w:t>
            </w:r>
            <w:r>
              <w:t xml:space="preserve"> </w:t>
            </w:r>
          </w:p>
        </w:tc>
      </w:tr>
      <w:tr w:rsidR="00353FED" w14:paraId="57856973" w14:textId="77777777" w:rsidTr="00D9163B">
        <w:tc>
          <w:tcPr>
            <w:tcW w:w="1770" w:type="dxa"/>
            <w:tcBorders>
              <w:left w:val="single" w:sz="4" w:space="0" w:color="auto"/>
              <w:bottom w:val="single" w:sz="4" w:space="0" w:color="auto"/>
            </w:tcBorders>
          </w:tcPr>
          <w:p w14:paraId="0615E4FE" w14:textId="77777777" w:rsidR="00353FED" w:rsidRDefault="00B04568" w:rsidP="00353FED">
            <w:pPr>
              <w:pStyle w:val="TableContents"/>
              <w:spacing w:before="58"/>
              <w:jc w:val="center"/>
            </w:pPr>
            <w:r>
              <w:t xml:space="preserve">Matt </w:t>
            </w:r>
            <w:proofErr w:type="spellStart"/>
            <w:r>
              <w:t>Dameron</w:t>
            </w:r>
            <w:proofErr w:type="spellEnd"/>
            <w:r>
              <w:t xml:space="preserve"> elected President</w:t>
            </w:r>
          </w:p>
          <w:p w14:paraId="5B81E85F" w14:textId="77777777" w:rsidR="00B04568" w:rsidRDefault="00B04568" w:rsidP="00B04568">
            <w:pPr>
              <w:pStyle w:val="TableContents"/>
              <w:spacing w:before="58"/>
            </w:pPr>
            <w:r>
              <w:t>Ben Childs elected Treasurer</w:t>
            </w:r>
          </w:p>
          <w:p w14:paraId="416BC495" w14:textId="201B4FC6" w:rsidR="00B04568" w:rsidRDefault="00B04568" w:rsidP="00B04568">
            <w:pPr>
              <w:pStyle w:val="TableContents"/>
              <w:spacing w:before="58"/>
            </w:pPr>
            <w:r>
              <w:t xml:space="preserve">Owen Klasmeier </w:t>
            </w:r>
            <w:r>
              <w:lastRenderedPageBreak/>
              <w:t>elected Secretary</w:t>
            </w:r>
          </w:p>
        </w:tc>
        <w:tc>
          <w:tcPr>
            <w:tcW w:w="778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5E61584D" w14:textId="77777777" w:rsidR="00353FED" w:rsidRDefault="00353FED" w:rsidP="00353FED">
            <w:pPr>
              <w:pStyle w:val="TableContents"/>
              <w:spacing w:before="58"/>
            </w:pPr>
          </w:p>
        </w:tc>
      </w:tr>
      <w:tr w:rsidR="00353FED" w14:paraId="00338B92" w14:textId="77777777" w:rsidTr="00D9163B">
        <w:tc>
          <w:tcPr>
            <w:tcW w:w="1770" w:type="dxa"/>
            <w:tcBorders>
              <w:left w:val="single" w:sz="4" w:space="0" w:color="auto"/>
              <w:bottom w:val="single" w:sz="4" w:space="0" w:color="auto"/>
            </w:tcBorders>
          </w:tcPr>
          <w:p w14:paraId="342B34B3" w14:textId="77777777" w:rsidR="00353FED" w:rsidRDefault="00353FED" w:rsidP="00353FED">
            <w:pPr>
              <w:pStyle w:val="TableContents"/>
              <w:spacing w:before="58"/>
              <w:jc w:val="center"/>
            </w:pPr>
          </w:p>
        </w:tc>
        <w:tc>
          <w:tcPr>
            <w:tcW w:w="778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78917B49" w14:textId="77777777" w:rsidR="00353FED" w:rsidRDefault="00353FED" w:rsidP="00353FED">
            <w:pPr>
              <w:pStyle w:val="TableContents"/>
              <w:spacing w:before="58"/>
            </w:pPr>
          </w:p>
        </w:tc>
      </w:tr>
      <w:tr w:rsidR="00353FED" w14:paraId="62CF7DD6" w14:textId="77777777" w:rsidTr="00D9163B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547E10D1" w14:textId="77777777" w:rsidR="00353FED" w:rsidRDefault="00353FED" w:rsidP="00353FED">
            <w:pPr>
              <w:pStyle w:val="TableContents"/>
              <w:spacing w:before="58"/>
            </w:pPr>
            <w:r>
              <w:rPr>
                <w:rFonts w:ascii="Verdana" w:hAnsi="Verdana"/>
                <w:b/>
                <w:sz w:val="20"/>
              </w:rPr>
              <w:t>Adjournment</w:t>
            </w:r>
          </w:p>
        </w:tc>
        <w:tc>
          <w:tcPr>
            <w:tcW w:w="77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0549" w14:textId="62EC0F6B" w:rsidR="00353FED" w:rsidRDefault="00B04568" w:rsidP="00353FED">
            <w:pPr>
              <w:pStyle w:val="TableContents"/>
              <w:spacing w:before="58"/>
            </w:pPr>
            <w:r>
              <w:t>5:00 pm</w:t>
            </w:r>
            <w:bookmarkStart w:id="3" w:name="_GoBack"/>
            <w:bookmarkEnd w:id="3"/>
          </w:p>
        </w:tc>
      </w:tr>
    </w:tbl>
    <w:p w14:paraId="4D1B5D0C" w14:textId="77777777" w:rsidR="00F822B7" w:rsidRDefault="00F822B7" w:rsidP="00A079EF">
      <w:pPr>
        <w:pStyle w:val="BodyText"/>
      </w:pPr>
    </w:p>
    <w:sectPr w:rsidR="00F822B7">
      <w:footnotePr>
        <w:pos w:val="beneathText"/>
      </w:footnotePr>
      <w:pgSz w:w="12240" w:h="15840"/>
      <w:pgMar w:top="567" w:right="567" w:bottom="567" w:left="1134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msmincho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7573CC"/>
    <w:multiLevelType w:val="hybridMultilevel"/>
    <w:tmpl w:val="A2540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F2081"/>
    <w:multiLevelType w:val="hybridMultilevel"/>
    <w:tmpl w:val="857EA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26168"/>
    <w:multiLevelType w:val="hybridMultilevel"/>
    <w:tmpl w:val="BD0E6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D201E"/>
    <w:multiLevelType w:val="hybridMultilevel"/>
    <w:tmpl w:val="C3AC4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926BE"/>
    <w:multiLevelType w:val="hybridMultilevel"/>
    <w:tmpl w:val="73B09E9A"/>
    <w:lvl w:ilvl="0" w:tplc="714858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77CAD"/>
    <w:multiLevelType w:val="hybridMultilevel"/>
    <w:tmpl w:val="2C8417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A73E8"/>
    <w:multiLevelType w:val="hybridMultilevel"/>
    <w:tmpl w:val="259AF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F5831"/>
    <w:multiLevelType w:val="hybridMultilevel"/>
    <w:tmpl w:val="0C3A9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76BD1"/>
    <w:multiLevelType w:val="hybridMultilevel"/>
    <w:tmpl w:val="678C0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55"/>
    <w:rsid w:val="00041856"/>
    <w:rsid w:val="00080CF1"/>
    <w:rsid w:val="000B0D5D"/>
    <w:rsid w:val="000B24A3"/>
    <w:rsid w:val="000E2318"/>
    <w:rsid w:val="000E68A8"/>
    <w:rsid w:val="000F4B01"/>
    <w:rsid w:val="000F5B62"/>
    <w:rsid w:val="000F7B3C"/>
    <w:rsid w:val="00114E64"/>
    <w:rsid w:val="00134040"/>
    <w:rsid w:val="00137F50"/>
    <w:rsid w:val="00140E70"/>
    <w:rsid w:val="00142508"/>
    <w:rsid w:val="001565A8"/>
    <w:rsid w:val="00195D2C"/>
    <w:rsid w:val="001977F5"/>
    <w:rsid w:val="001A0BEE"/>
    <w:rsid w:val="001A65C8"/>
    <w:rsid w:val="001B59D2"/>
    <w:rsid w:val="001C5F5C"/>
    <w:rsid w:val="001F18C9"/>
    <w:rsid w:val="00216903"/>
    <w:rsid w:val="002776A0"/>
    <w:rsid w:val="002868D3"/>
    <w:rsid w:val="002A2C89"/>
    <w:rsid w:val="002D42A1"/>
    <w:rsid w:val="002D45BD"/>
    <w:rsid w:val="00316649"/>
    <w:rsid w:val="003225B0"/>
    <w:rsid w:val="0032772A"/>
    <w:rsid w:val="00352ACE"/>
    <w:rsid w:val="00353FED"/>
    <w:rsid w:val="00354B4D"/>
    <w:rsid w:val="00381B3D"/>
    <w:rsid w:val="0038596A"/>
    <w:rsid w:val="00394C4F"/>
    <w:rsid w:val="00470A2C"/>
    <w:rsid w:val="00492C56"/>
    <w:rsid w:val="004B3AB7"/>
    <w:rsid w:val="004C076A"/>
    <w:rsid w:val="004C6B20"/>
    <w:rsid w:val="00502733"/>
    <w:rsid w:val="00530BDC"/>
    <w:rsid w:val="00532F47"/>
    <w:rsid w:val="00540B4D"/>
    <w:rsid w:val="0057308A"/>
    <w:rsid w:val="00573576"/>
    <w:rsid w:val="0058149E"/>
    <w:rsid w:val="00603B55"/>
    <w:rsid w:val="00607874"/>
    <w:rsid w:val="00621396"/>
    <w:rsid w:val="006216B6"/>
    <w:rsid w:val="00624EB0"/>
    <w:rsid w:val="006650BC"/>
    <w:rsid w:val="00667518"/>
    <w:rsid w:val="00693F31"/>
    <w:rsid w:val="006B3EAF"/>
    <w:rsid w:val="00704C7E"/>
    <w:rsid w:val="00720EA7"/>
    <w:rsid w:val="00721DF2"/>
    <w:rsid w:val="007263C9"/>
    <w:rsid w:val="00731479"/>
    <w:rsid w:val="007322E7"/>
    <w:rsid w:val="00743D47"/>
    <w:rsid w:val="007619E5"/>
    <w:rsid w:val="00780DCF"/>
    <w:rsid w:val="00794DF2"/>
    <w:rsid w:val="007952A6"/>
    <w:rsid w:val="00797686"/>
    <w:rsid w:val="007A2A36"/>
    <w:rsid w:val="007B0984"/>
    <w:rsid w:val="007B1745"/>
    <w:rsid w:val="00810B8B"/>
    <w:rsid w:val="00813743"/>
    <w:rsid w:val="008274E2"/>
    <w:rsid w:val="008276FE"/>
    <w:rsid w:val="00833742"/>
    <w:rsid w:val="00834DCB"/>
    <w:rsid w:val="00854572"/>
    <w:rsid w:val="008654E5"/>
    <w:rsid w:val="0087639F"/>
    <w:rsid w:val="00886D71"/>
    <w:rsid w:val="008874F0"/>
    <w:rsid w:val="0088771D"/>
    <w:rsid w:val="008931FD"/>
    <w:rsid w:val="008C0478"/>
    <w:rsid w:val="008F0674"/>
    <w:rsid w:val="009271CC"/>
    <w:rsid w:val="00940C61"/>
    <w:rsid w:val="00997953"/>
    <w:rsid w:val="009A640E"/>
    <w:rsid w:val="009C1B01"/>
    <w:rsid w:val="009E1578"/>
    <w:rsid w:val="009E69F4"/>
    <w:rsid w:val="00A0067C"/>
    <w:rsid w:val="00A04A3E"/>
    <w:rsid w:val="00A079EF"/>
    <w:rsid w:val="00A11D9B"/>
    <w:rsid w:val="00A15D22"/>
    <w:rsid w:val="00A312A4"/>
    <w:rsid w:val="00A44BCF"/>
    <w:rsid w:val="00A82C14"/>
    <w:rsid w:val="00A936DE"/>
    <w:rsid w:val="00A95FFD"/>
    <w:rsid w:val="00AC486D"/>
    <w:rsid w:val="00AF3C7D"/>
    <w:rsid w:val="00AF5E22"/>
    <w:rsid w:val="00B0053F"/>
    <w:rsid w:val="00B0109D"/>
    <w:rsid w:val="00B02B2D"/>
    <w:rsid w:val="00B04568"/>
    <w:rsid w:val="00B05F92"/>
    <w:rsid w:val="00B109DC"/>
    <w:rsid w:val="00B15CB3"/>
    <w:rsid w:val="00B1644B"/>
    <w:rsid w:val="00B32366"/>
    <w:rsid w:val="00B33056"/>
    <w:rsid w:val="00B552F2"/>
    <w:rsid w:val="00B64A5A"/>
    <w:rsid w:val="00B7263B"/>
    <w:rsid w:val="00B87693"/>
    <w:rsid w:val="00BC1BD9"/>
    <w:rsid w:val="00BC600C"/>
    <w:rsid w:val="00BC68D2"/>
    <w:rsid w:val="00BD2867"/>
    <w:rsid w:val="00BD2C0C"/>
    <w:rsid w:val="00BE5365"/>
    <w:rsid w:val="00BF4991"/>
    <w:rsid w:val="00C0315E"/>
    <w:rsid w:val="00C21E91"/>
    <w:rsid w:val="00C31733"/>
    <w:rsid w:val="00C3345C"/>
    <w:rsid w:val="00C44A55"/>
    <w:rsid w:val="00C74C95"/>
    <w:rsid w:val="00C91D42"/>
    <w:rsid w:val="00CA4D77"/>
    <w:rsid w:val="00CD20EA"/>
    <w:rsid w:val="00CD4EE1"/>
    <w:rsid w:val="00CE3E92"/>
    <w:rsid w:val="00D10A02"/>
    <w:rsid w:val="00D22FE5"/>
    <w:rsid w:val="00D24631"/>
    <w:rsid w:val="00D32DF2"/>
    <w:rsid w:val="00D41A16"/>
    <w:rsid w:val="00D433F5"/>
    <w:rsid w:val="00D85B49"/>
    <w:rsid w:val="00D9163B"/>
    <w:rsid w:val="00D93025"/>
    <w:rsid w:val="00DB0135"/>
    <w:rsid w:val="00DB290D"/>
    <w:rsid w:val="00DB4BB6"/>
    <w:rsid w:val="00DB7458"/>
    <w:rsid w:val="00DC666A"/>
    <w:rsid w:val="00DF51E7"/>
    <w:rsid w:val="00E02A1A"/>
    <w:rsid w:val="00E26EE7"/>
    <w:rsid w:val="00E27893"/>
    <w:rsid w:val="00E41C25"/>
    <w:rsid w:val="00E5049C"/>
    <w:rsid w:val="00E66E56"/>
    <w:rsid w:val="00E70B21"/>
    <w:rsid w:val="00E76BBA"/>
    <w:rsid w:val="00E80DE9"/>
    <w:rsid w:val="00E9121E"/>
    <w:rsid w:val="00EA513C"/>
    <w:rsid w:val="00ED414F"/>
    <w:rsid w:val="00F23C2A"/>
    <w:rsid w:val="00F43450"/>
    <w:rsid w:val="00F45B28"/>
    <w:rsid w:val="00F70A24"/>
    <w:rsid w:val="00F762E8"/>
    <w:rsid w:val="00F82089"/>
    <w:rsid w:val="00F822B7"/>
    <w:rsid w:val="00FA5EB7"/>
    <w:rsid w:val="00FB1003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DA39"/>
  <w15:docId w15:val="{84350618-1642-4337-838E-16FBCF95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suppressAutoHyphens/>
      <w:spacing w:before="86" w:after="86"/>
      <w:ind w:left="86" w:right="86"/>
    </w:pPr>
    <w:rPr>
      <w:sz w:val="24"/>
      <w:szCs w:val="24"/>
      <w:lang w:bidi="he-IL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Thorndale" w:hAnsi="Thorndale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Hyperlink">
    <w:name w:val="Hyperlink"/>
    <w:semiHidden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pPr>
      <w:spacing w:before="0" w:after="0"/>
      <w:ind w:left="0" w:right="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BodyText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pPr>
      <w:spacing w:before="0" w:after="0"/>
    </w:pPr>
    <w:rPr>
      <w:i/>
    </w:rPr>
  </w:style>
  <w:style w:type="paragraph" w:customStyle="1" w:styleId="TableContents">
    <w:name w:val="Table Contents"/>
    <w:basedOn w:val="BodyText"/>
  </w:style>
  <w:style w:type="paragraph" w:styleId="Footer">
    <w:name w:val="footer"/>
    <w:basedOn w:val="Normal"/>
    <w:semiHidden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semiHidden/>
    <w:pPr>
      <w:suppressLineNumbers/>
      <w:tabs>
        <w:tab w:val="center" w:pos="4904"/>
        <w:tab w:val="right" w:pos="9723"/>
      </w:tabs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14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14F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urke\AppData\Roaming\Microsoft\Templates\Informal%20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D9BA3536D8440B071B0EEB3203AB1" ma:contentTypeVersion="0" ma:contentTypeDescription="Create a new document." ma:contentTypeScope="" ma:versionID="7795525e308a50e706d57f0efe30b0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290812-DA36-4ED4-8F9C-F9C42089F5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652601-0AC8-4173-B4F8-D9898E084E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654F5E-BA2F-46D2-BF13-A70FA8D739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agenda</Template>
  <TotalTime>1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E.Todd Burke</dc:creator>
  <cp:lastModifiedBy>awesomeo96@comcast.net</cp:lastModifiedBy>
  <cp:revision>2</cp:revision>
  <cp:lastPrinted>2015-03-02T15:54:00Z</cp:lastPrinted>
  <dcterms:created xsi:type="dcterms:W3CDTF">2017-02-26T20:37:00Z</dcterms:created>
  <dcterms:modified xsi:type="dcterms:W3CDTF">2017-02-26T20:37:00Z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TC103804581033</vt:lpwstr>
  </property>
  <property fmtid="{D5CDD505-2E9C-101B-9397-08002B2CF9AE}" pid="3" name="ContentTypeId">
    <vt:lpwstr>0x010100B91D9BA3536D8440B071B0EEB3203AB1</vt:lpwstr>
  </property>
</Properties>
</file>