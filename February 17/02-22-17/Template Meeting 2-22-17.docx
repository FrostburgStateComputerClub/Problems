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70"/>
        <w:gridCol w:w="4314"/>
        <w:gridCol w:w="770"/>
        <w:gridCol w:w="797"/>
        <w:gridCol w:w="1903"/>
      </w:tblGrid>
      <w:tr w:rsidR="00F822B7" w14:paraId="2CD6CE42" w14:textId="77777777" w:rsidTr="00BD2C0C">
        <w:trPr>
          <w:trHeight w:hRule="exact" w:val="41"/>
        </w:trPr>
        <w:tc>
          <w:tcPr>
            <w:tcW w:w="68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02A5B496" w14:textId="77777777" w:rsidR="00F822B7" w:rsidRDefault="00B0109D">
            <w:pPr>
              <w:pStyle w:val="Heading1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 xml:space="preserve"> </w:t>
            </w:r>
            <w:r w:rsidR="00F822B7">
              <w:rPr>
                <w:rFonts w:ascii="Verdana" w:hAnsi="Verdana"/>
              </w:rPr>
              <w:t>Meeting Agenda</w:t>
            </w:r>
            <w:r w:rsidR="00F822B7">
              <w:t xml:space="preserve"> </w:t>
            </w:r>
          </w:p>
          <w:p w14:paraId="2A0D9B1C" w14:textId="77777777" w:rsidR="00F822B7" w:rsidRPr="00E02A1A" w:rsidRDefault="004C076A">
            <w:pPr>
              <w:pStyle w:val="TableContents"/>
              <w:spacing w:after="283"/>
              <w:rPr>
                <w:b/>
                <w:i/>
              </w:rPr>
            </w:pPr>
            <w:r>
              <w:rPr>
                <w:b/>
                <w:i/>
              </w:rPr>
              <w:t xml:space="preserve">    Computer Club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670458FD" w14:textId="77777777"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[Date] </w:t>
            </w:r>
          </w:p>
        </w:tc>
      </w:tr>
      <w:tr w:rsidR="00F822B7" w14:paraId="66EE486E" w14:textId="77777777" w:rsidTr="00BD2C0C">
        <w:trPr>
          <w:trHeight w:hRule="exact" w:val="40"/>
        </w:trPr>
        <w:tc>
          <w:tcPr>
            <w:tcW w:w="6854" w:type="dxa"/>
            <w:gridSpan w:val="3"/>
            <w:vMerge/>
            <w:tcBorders>
              <w:top w:val="single" w:sz="8" w:space="0" w:color="808080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47B3867A" w14:textId="77777777" w:rsidR="00F822B7" w:rsidRDefault="00F822B7"/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D3AE19E" w14:textId="77777777"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[Time] </w:t>
            </w:r>
          </w:p>
        </w:tc>
      </w:tr>
      <w:tr w:rsidR="00F822B7" w14:paraId="56E2903D" w14:textId="77777777" w:rsidTr="00BD2C0C">
        <w:tc>
          <w:tcPr>
            <w:tcW w:w="6854" w:type="dxa"/>
            <w:gridSpan w:val="3"/>
            <w:vMerge/>
            <w:tcBorders>
              <w:top w:val="single" w:sz="8" w:space="0" w:color="808080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5E5DA297" w14:textId="77777777" w:rsidR="00F822B7" w:rsidRDefault="00F822B7"/>
        </w:tc>
        <w:tc>
          <w:tcPr>
            <w:tcW w:w="27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93353A5" w14:textId="050CE66E" w:rsidR="00607874" w:rsidRDefault="004C076A" w:rsidP="00E27893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 xml:space="preserve">     </w:t>
            </w:r>
            <w:r w:rsidR="00F6496A">
              <w:rPr>
                <w:b/>
              </w:rPr>
              <w:t>February 22</w:t>
            </w:r>
            <w:r w:rsidR="00BC600C">
              <w:rPr>
                <w:b/>
              </w:rPr>
              <w:t>, 20</w:t>
            </w:r>
            <w:r w:rsidR="00F6496A">
              <w:rPr>
                <w:b/>
              </w:rPr>
              <w:t>17</w:t>
            </w:r>
            <w:r w:rsidR="00810B8B">
              <w:rPr>
                <w:b/>
              </w:rPr>
              <w:t xml:space="preserve"> </w:t>
            </w:r>
          </w:p>
          <w:p w14:paraId="511CC425" w14:textId="77777777" w:rsidR="00E02A1A" w:rsidRPr="006B3EAF" w:rsidRDefault="00140E70" w:rsidP="00607874">
            <w:pPr>
              <w:pStyle w:val="TableContents"/>
              <w:spacing w:after="283"/>
              <w:ind w:left="994"/>
              <w:rPr>
                <w:b/>
              </w:rPr>
            </w:pPr>
            <w:r>
              <w:rPr>
                <w:b/>
              </w:rPr>
              <w:t xml:space="preserve">     </w:t>
            </w:r>
            <w:r w:rsidR="00DB0135">
              <w:rPr>
                <w:b/>
              </w:rPr>
              <w:t>4</w:t>
            </w:r>
            <w:r w:rsidR="00810B8B">
              <w:rPr>
                <w:b/>
              </w:rPr>
              <w:t>:</w:t>
            </w:r>
            <w:r w:rsidR="004C076A">
              <w:rPr>
                <w:b/>
              </w:rPr>
              <w:t>00</w:t>
            </w:r>
            <w:r w:rsidR="00810B8B">
              <w:rPr>
                <w:b/>
              </w:rPr>
              <w:t>pm</w:t>
            </w:r>
          </w:p>
          <w:p w14:paraId="579DAC29" w14:textId="77777777" w:rsidR="00F822B7" w:rsidRDefault="004C076A" w:rsidP="004C076A">
            <w:pPr>
              <w:pStyle w:val="TableContents"/>
              <w:spacing w:after="283"/>
            </w:pPr>
            <w:r>
              <w:rPr>
                <w:b/>
              </w:rPr>
              <w:t xml:space="preserve">               </w:t>
            </w:r>
            <w:r w:rsidR="008F0674">
              <w:rPr>
                <w:b/>
              </w:rPr>
              <w:t xml:space="preserve">CCIT   </w:t>
            </w:r>
            <w:r w:rsidR="00A11D9B">
              <w:rPr>
                <w:b/>
              </w:rPr>
              <w:t>286</w:t>
            </w:r>
            <w:r w:rsidR="00F822B7">
              <w:t xml:space="preserve"> </w:t>
            </w:r>
          </w:p>
        </w:tc>
      </w:tr>
      <w:tr w:rsidR="00F822B7" w14:paraId="23FE6B78" w14:textId="77777777" w:rsidTr="000F4B01">
        <w:tc>
          <w:tcPr>
            <w:tcW w:w="9554" w:type="dxa"/>
            <w:gridSpan w:val="5"/>
            <w:tcBorders>
              <w:left w:val="single" w:sz="4" w:space="0" w:color="auto"/>
              <w:bottom w:val="single" w:sz="8" w:space="0" w:color="808080"/>
              <w:right w:val="single" w:sz="4" w:space="0" w:color="auto"/>
            </w:tcBorders>
          </w:tcPr>
          <w:p w14:paraId="4CC44ADA" w14:textId="77777777" w:rsidR="004C076A" w:rsidRPr="004C076A" w:rsidRDefault="004C076A" w:rsidP="004C076A">
            <w:pPr>
              <w:pStyle w:val="TableContents"/>
              <w:spacing w:before="58"/>
              <w:rPr>
                <w:b/>
                <w:sz w:val="28"/>
                <w:szCs w:val="28"/>
              </w:rPr>
            </w:pPr>
            <w:r w:rsidRPr="004C076A">
              <w:rPr>
                <w:b/>
                <w:sz w:val="28"/>
                <w:szCs w:val="28"/>
              </w:rPr>
              <w:t>Old Business:</w:t>
            </w:r>
          </w:p>
          <w:p w14:paraId="21786D1B" w14:textId="77777777" w:rsidR="00F822B7" w:rsidRPr="0038596A" w:rsidRDefault="00997953" w:rsidP="004C076A">
            <w:pPr>
              <w:pStyle w:val="TableContents"/>
              <w:spacing w:before="58"/>
            </w:pPr>
            <w:r w:rsidRPr="0038596A">
              <w:t xml:space="preserve">Approval of the minutes for </w:t>
            </w:r>
            <w:r w:rsidR="004C076A">
              <w:t>the previou</w:t>
            </w:r>
            <w:bookmarkStart w:id="0" w:name="_GoBack"/>
            <w:bookmarkEnd w:id="0"/>
            <w:r w:rsidR="004C076A">
              <w:t>s meeting</w:t>
            </w:r>
          </w:p>
        </w:tc>
      </w:tr>
      <w:tr w:rsidR="00F822B7" w14:paraId="7196A733" w14:textId="77777777" w:rsidTr="00BD2C0C">
        <w:tc>
          <w:tcPr>
            <w:tcW w:w="9554" w:type="dxa"/>
            <w:gridSpan w:val="5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26D9915" w14:textId="77777777" w:rsidR="00F822B7" w:rsidRDefault="006B3EAF" w:rsidP="00BD2C0C">
            <w:pPr>
              <w:pStyle w:val="Heading2"/>
              <w:numPr>
                <w:ilvl w:val="0"/>
                <w:numId w:val="0"/>
              </w:numPr>
              <w:tabs>
                <w:tab w:val="left" w:pos="86"/>
              </w:tabs>
            </w:pPr>
            <w:r>
              <w:rPr>
                <w:rFonts w:ascii="Verdana" w:hAnsi="Verdana"/>
              </w:rPr>
              <w:t xml:space="preserve">  </w:t>
            </w:r>
            <w:r w:rsidR="004C076A">
              <w:rPr>
                <w:rFonts w:ascii="Verdana" w:hAnsi="Verdana"/>
              </w:rPr>
              <w:t xml:space="preserve">New Business: </w:t>
            </w:r>
            <w:r w:rsidR="00BD2C0C">
              <w:rPr>
                <w:rFonts w:ascii="Verdana" w:hAnsi="Verdana"/>
              </w:rPr>
              <w:t>Agend</w:t>
            </w:r>
            <w:r w:rsidR="00F822B7">
              <w:rPr>
                <w:rFonts w:ascii="Verdana" w:hAnsi="Verdana"/>
              </w:rPr>
              <w:t>a Items</w:t>
            </w:r>
            <w:r w:rsidR="00F822B7">
              <w:t xml:space="preserve"> </w:t>
            </w:r>
          </w:p>
        </w:tc>
      </w:tr>
      <w:tr w:rsidR="004C076A" w14:paraId="67A4D902" w14:textId="77777777" w:rsidTr="004C076A">
        <w:tc>
          <w:tcPr>
            <w:tcW w:w="608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93102" w14:textId="77777777" w:rsidR="00F822B7" w:rsidRDefault="00F822B7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Topic</w:t>
            </w:r>
            <w: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4" w:space="0" w:color="auto"/>
            </w:tcBorders>
            <w:vAlign w:val="center"/>
          </w:tcPr>
          <w:p w14:paraId="7EF9FFB3" w14:textId="77777777" w:rsidR="00F822B7" w:rsidRDefault="00E02A1A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7D37E65" w14:textId="77777777" w:rsidR="00F822B7" w:rsidRPr="00E02A1A" w:rsidRDefault="00E02A1A">
            <w:pPr>
              <w:pStyle w:val="Heading3"/>
              <w:tabs>
                <w:tab w:val="left" w:pos="86"/>
              </w:tabs>
              <w:ind w:left="86"/>
              <w:rPr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Presenter</w:t>
            </w:r>
            <w:r w:rsidR="00F822B7" w:rsidRPr="00E02A1A">
              <w:rPr>
                <w:sz w:val="24"/>
                <w:szCs w:val="24"/>
              </w:rPr>
              <w:t xml:space="preserve"> </w:t>
            </w:r>
          </w:p>
        </w:tc>
      </w:tr>
      <w:tr w:rsidR="00F822B7" w14:paraId="5FCBC8DA" w14:textId="77777777" w:rsidTr="00CD20EA">
        <w:tc>
          <w:tcPr>
            <w:tcW w:w="9554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vAlign w:val="center"/>
          </w:tcPr>
          <w:p w14:paraId="3A260648" w14:textId="77777777" w:rsidR="00F822B7" w:rsidRDefault="00F822B7" w:rsidP="00BE5365">
            <w:pPr>
              <w:pStyle w:val="TableContents"/>
              <w:spacing w:before="58"/>
            </w:pPr>
          </w:p>
        </w:tc>
      </w:tr>
      <w:tr w:rsidR="00F822B7" w14:paraId="55F1B5DD" w14:textId="77777777" w:rsidTr="004C076A">
        <w:tc>
          <w:tcPr>
            <w:tcW w:w="6084" w:type="dxa"/>
            <w:gridSpan w:val="2"/>
            <w:tcBorders>
              <w:left w:val="single" w:sz="4" w:space="0" w:color="auto"/>
              <w:bottom w:val="single" w:sz="8" w:space="0" w:color="808080"/>
            </w:tcBorders>
            <w:vAlign w:val="center"/>
          </w:tcPr>
          <w:p w14:paraId="27E54517" w14:textId="051A54E4" w:rsidR="006B3EAF" w:rsidRPr="00EA513C" w:rsidRDefault="00F6496A" w:rsidP="00E9121E">
            <w:pPr>
              <w:pStyle w:val="TableContents"/>
              <w:rPr>
                <w:b/>
              </w:rPr>
            </w:pPr>
            <w:bookmarkStart w:id="1" w:name="MinuteTopicSection"/>
            <w:bookmarkStart w:id="2" w:name="MinuteItems"/>
            <w:bookmarkEnd w:id="1"/>
            <w:bookmarkEnd w:id="2"/>
            <w:r>
              <w:rPr>
                <w:b/>
              </w:rPr>
              <w:t>Github page creation and presentation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21983A6E" w14:textId="77777777"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680654D7" w14:textId="77777777" w:rsidR="00780DCF" w:rsidRPr="008874F0" w:rsidRDefault="004C076A" w:rsidP="00794DF2">
            <w:pPr>
              <w:pStyle w:val="TableContents"/>
              <w:spacing w:before="58"/>
            </w:pPr>
            <w:r>
              <w:t>Matt</w:t>
            </w:r>
          </w:p>
        </w:tc>
      </w:tr>
      <w:tr w:rsidR="00731479" w14:paraId="6CCA7A75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34DABF7E" w14:textId="482E1AF4" w:rsidR="00731479" w:rsidRDefault="00F6496A" w:rsidP="00BC68D2">
            <w:pPr>
              <w:pStyle w:val="TableContents"/>
              <w:rPr>
                <w:b/>
              </w:rPr>
            </w:pPr>
            <w:r>
              <w:rPr>
                <w:b/>
              </w:rPr>
              <w:t>Interviewbit.com presentation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46F1274E" w14:textId="77777777" w:rsidR="00731479" w:rsidRDefault="00731479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2C7DAFB5" w14:textId="2ECFD76F" w:rsidR="00731479" w:rsidRDefault="00F6496A" w:rsidP="00794DF2">
            <w:pPr>
              <w:pStyle w:val="TableContents"/>
              <w:spacing w:before="58"/>
            </w:pPr>
            <w:r>
              <w:t>Jake</w:t>
            </w:r>
          </w:p>
        </w:tc>
      </w:tr>
      <w:tr w:rsidR="00B87693" w14:paraId="4B36A77F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2EC8D430" w14:textId="52EDE7D8" w:rsidR="00216903" w:rsidRPr="00DF51E7" w:rsidRDefault="00F6496A" w:rsidP="00B0053F">
            <w:pPr>
              <w:pStyle w:val="TableContent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Hackerrank.com presentation and discussion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69810EAD" w14:textId="77777777" w:rsidR="00B87693" w:rsidRDefault="00B87693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171CE981" w14:textId="7139D399" w:rsidR="00B87693" w:rsidRDefault="00F6496A" w:rsidP="00794DF2">
            <w:pPr>
              <w:pStyle w:val="TableContents"/>
              <w:spacing w:before="58"/>
            </w:pPr>
            <w:r>
              <w:t>Matt</w:t>
            </w:r>
          </w:p>
        </w:tc>
      </w:tr>
      <w:tr w:rsidR="00F822B7" w14:paraId="011434F3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0AC47E5E" w14:textId="5EE9CA98" w:rsidR="00F822B7" w:rsidRPr="00DB290D" w:rsidRDefault="00F6496A" w:rsidP="00216903">
            <w:pPr>
              <w:pStyle w:val="TableContent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Practice problems on github.hackerrank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2F309DB6" w14:textId="77777777" w:rsidR="00F822B7" w:rsidRDefault="00BC68D2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771F267B" w14:textId="77777777" w:rsidR="00E80DE9" w:rsidRPr="00EA513C" w:rsidRDefault="00E80DE9" w:rsidP="00794DF2">
            <w:pPr>
              <w:pStyle w:val="TableContents"/>
              <w:spacing w:before="58"/>
            </w:pPr>
          </w:p>
        </w:tc>
      </w:tr>
      <w:tr w:rsidR="00353FED" w14:paraId="42A72832" w14:textId="77777777" w:rsidTr="004C076A">
        <w:trPr>
          <w:trHeight w:val="522"/>
        </w:trPr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7F3FEFEB" w14:textId="3AB672F0" w:rsidR="00353FED" w:rsidRPr="00DB7458" w:rsidRDefault="00F6496A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>Advertising discussion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52E3F991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0EEA03F9" w14:textId="39DB1392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192C5D22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21BDDD9C" w14:textId="5A676704" w:rsidR="00353FED" w:rsidRPr="00394C4F" w:rsidRDefault="00353FED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  </w:t>
            </w:r>
            <w:r w:rsidR="00F6496A">
              <w:rPr>
                <w:b/>
              </w:rPr>
              <w:t>Reddit.com/r/dailyprogrammer presentation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0BEB5C2D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5F3BEE28" w14:textId="066A46C0" w:rsidR="00353FED" w:rsidRDefault="00F6496A" w:rsidP="00353FED">
            <w:pPr>
              <w:pStyle w:val="TableContents"/>
              <w:spacing w:before="58"/>
            </w:pPr>
            <w:r>
              <w:t>Steve</w:t>
            </w:r>
          </w:p>
        </w:tc>
      </w:tr>
      <w:tr w:rsidR="00353FED" w14:paraId="7E2E3F05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55FDAAB5" w14:textId="77777777" w:rsidR="00353FED" w:rsidRPr="00F43450" w:rsidRDefault="00353FED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7F8AB4EC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074BB368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</w:tr>
      <w:tr w:rsidR="00353FED" w14:paraId="2B2CE3B7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4F34A365" w14:textId="77777777" w:rsidR="00353FED" w:rsidRPr="00743D47" w:rsidRDefault="00353FED" w:rsidP="00353FED">
            <w:pPr>
              <w:pStyle w:val="TableContents"/>
            </w:pP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316D27D8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439E4E41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</w:tr>
      <w:tr w:rsidR="00353FED" w14:paraId="5533DB2A" w14:textId="77777777" w:rsidTr="00BD2C0C">
        <w:tc>
          <w:tcPr>
            <w:tcW w:w="9554" w:type="dxa"/>
            <w:gridSpan w:val="5"/>
            <w:tcBorders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E5DFEC" w:themeFill="accent4" w:themeFillTint="33"/>
          </w:tcPr>
          <w:p w14:paraId="74289D9F" w14:textId="77777777" w:rsidR="00353FED" w:rsidRDefault="00353FED" w:rsidP="00353FED">
            <w:pPr>
              <w:pStyle w:val="Heading2"/>
              <w:tabs>
                <w:tab w:val="left" w:pos="86"/>
              </w:tabs>
              <w:ind w:left="86"/>
            </w:pPr>
            <w:bookmarkStart w:id="3" w:name="MinuteAdditional"/>
            <w:bookmarkEnd w:id="3"/>
            <w:r>
              <w:rPr>
                <w:rFonts w:ascii="Verdana" w:hAnsi="Verdana"/>
              </w:rPr>
              <w:t>Misc. Information</w:t>
            </w:r>
            <w:r>
              <w:t xml:space="preserve"> </w:t>
            </w:r>
          </w:p>
        </w:tc>
      </w:tr>
      <w:tr w:rsidR="00353FED" w14:paraId="57856973" w14:textId="77777777" w:rsidTr="00D9163B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14:paraId="7C698B5B" w14:textId="361030C6" w:rsidR="00F6496A" w:rsidRDefault="00F6496A" w:rsidP="00353FED">
            <w:pPr>
              <w:pStyle w:val="TableContents"/>
              <w:spacing w:before="58"/>
              <w:jc w:val="center"/>
            </w:pPr>
            <w:hyperlink r:id="rId8" w:history="1">
              <w:r w:rsidRPr="00133711">
                <w:rPr>
                  <w:rStyle w:val="Hyperlink"/>
                </w:rPr>
                <w:t>https://github.com/mdameron0/NeintyNeintyProblems</w:t>
              </w:r>
            </w:hyperlink>
          </w:p>
          <w:p w14:paraId="416BC495" w14:textId="25244B4D" w:rsidR="00353FED" w:rsidRDefault="00353FED" w:rsidP="00353FED">
            <w:pPr>
              <w:pStyle w:val="TableContents"/>
              <w:spacing w:before="58"/>
              <w:jc w:val="center"/>
            </w:pPr>
          </w:p>
        </w:tc>
        <w:tc>
          <w:tcPr>
            <w:tcW w:w="778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E61584D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00338B92" w14:textId="77777777" w:rsidTr="00D9163B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14:paraId="342B34B3" w14:textId="77777777" w:rsidR="00353FED" w:rsidRDefault="00353FED" w:rsidP="00353FED">
            <w:pPr>
              <w:pStyle w:val="TableContents"/>
              <w:spacing w:before="58"/>
              <w:jc w:val="center"/>
            </w:pPr>
          </w:p>
        </w:tc>
        <w:tc>
          <w:tcPr>
            <w:tcW w:w="778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8917B49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62CF7DD6" w14:textId="77777777" w:rsidTr="00D9163B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47E10D1" w14:textId="77777777" w:rsidR="00353FED" w:rsidRDefault="00353FED" w:rsidP="00353FED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lastRenderedPageBreak/>
              <w:t>Adjournment</w:t>
            </w:r>
          </w:p>
        </w:tc>
        <w:tc>
          <w:tcPr>
            <w:tcW w:w="7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0549" w14:textId="55A7A1CF" w:rsidR="00353FED" w:rsidRDefault="00F6496A" w:rsidP="00353FED">
            <w:pPr>
              <w:pStyle w:val="TableContents"/>
              <w:spacing w:before="58"/>
            </w:pPr>
            <w:r>
              <w:t>5:00pm</w:t>
            </w:r>
          </w:p>
        </w:tc>
      </w:tr>
    </w:tbl>
    <w:p w14:paraId="4D1B5D0C" w14:textId="77777777" w:rsidR="00F822B7" w:rsidRDefault="00F822B7" w:rsidP="00A079EF">
      <w:pPr>
        <w:pStyle w:val="BodyText"/>
      </w:pPr>
    </w:p>
    <w:sectPr w:rsidR="00F822B7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7573CC"/>
    <w:multiLevelType w:val="hybridMultilevel"/>
    <w:tmpl w:val="A254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2081"/>
    <w:multiLevelType w:val="hybridMultilevel"/>
    <w:tmpl w:val="857E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168"/>
    <w:multiLevelType w:val="hybridMultilevel"/>
    <w:tmpl w:val="BD0E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01E"/>
    <w:multiLevelType w:val="hybridMultilevel"/>
    <w:tmpl w:val="C3AC4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26BE"/>
    <w:multiLevelType w:val="hybridMultilevel"/>
    <w:tmpl w:val="73B09E9A"/>
    <w:lvl w:ilvl="0" w:tplc="71485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77CAD"/>
    <w:multiLevelType w:val="hybridMultilevel"/>
    <w:tmpl w:val="2C841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A73E8"/>
    <w:multiLevelType w:val="hybridMultilevel"/>
    <w:tmpl w:val="259A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F5831"/>
    <w:multiLevelType w:val="hybridMultilevel"/>
    <w:tmpl w:val="0C3A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6BD1"/>
    <w:multiLevelType w:val="hybridMultilevel"/>
    <w:tmpl w:val="678C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55"/>
    <w:rsid w:val="00041856"/>
    <w:rsid w:val="00080CF1"/>
    <w:rsid w:val="000B0D5D"/>
    <w:rsid w:val="000B24A3"/>
    <w:rsid w:val="000E2318"/>
    <w:rsid w:val="000E68A8"/>
    <w:rsid w:val="000F4B01"/>
    <w:rsid w:val="000F5B62"/>
    <w:rsid w:val="000F7B3C"/>
    <w:rsid w:val="00114E64"/>
    <w:rsid w:val="00134040"/>
    <w:rsid w:val="00137F50"/>
    <w:rsid w:val="00140E70"/>
    <w:rsid w:val="00142508"/>
    <w:rsid w:val="001565A8"/>
    <w:rsid w:val="00195D2C"/>
    <w:rsid w:val="001977F5"/>
    <w:rsid w:val="001A0BEE"/>
    <w:rsid w:val="001A65C8"/>
    <w:rsid w:val="001B59D2"/>
    <w:rsid w:val="001C5F5C"/>
    <w:rsid w:val="001F18C9"/>
    <w:rsid w:val="00216903"/>
    <w:rsid w:val="002776A0"/>
    <w:rsid w:val="002868D3"/>
    <w:rsid w:val="002A2C89"/>
    <w:rsid w:val="002D42A1"/>
    <w:rsid w:val="002D45BD"/>
    <w:rsid w:val="00316649"/>
    <w:rsid w:val="003225B0"/>
    <w:rsid w:val="0032772A"/>
    <w:rsid w:val="00352ACE"/>
    <w:rsid w:val="00353FED"/>
    <w:rsid w:val="00354B4D"/>
    <w:rsid w:val="00381B3D"/>
    <w:rsid w:val="0038596A"/>
    <w:rsid w:val="00394C4F"/>
    <w:rsid w:val="00470A2C"/>
    <w:rsid w:val="00492C56"/>
    <w:rsid w:val="004B3AB7"/>
    <w:rsid w:val="004C076A"/>
    <w:rsid w:val="004C6B20"/>
    <w:rsid w:val="00502733"/>
    <w:rsid w:val="00530BDC"/>
    <w:rsid w:val="00532F47"/>
    <w:rsid w:val="00540B4D"/>
    <w:rsid w:val="0057308A"/>
    <w:rsid w:val="00573576"/>
    <w:rsid w:val="0058149E"/>
    <w:rsid w:val="00603B55"/>
    <w:rsid w:val="00607874"/>
    <w:rsid w:val="00621396"/>
    <w:rsid w:val="006216B6"/>
    <w:rsid w:val="00624EB0"/>
    <w:rsid w:val="006650BC"/>
    <w:rsid w:val="00667518"/>
    <w:rsid w:val="00693F31"/>
    <w:rsid w:val="006B3EAF"/>
    <w:rsid w:val="00704C7E"/>
    <w:rsid w:val="00720EA7"/>
    <w:rsid w:val="00721DF2"/>
    <w:rsid w:val="007263C9"/>
    <w:rsid w:val="00731479"/>
    <w:rsid w:val="007322E7"/>
    <w:rsid w:val="00743D47"/>
    <w:rsid w:val="007619E5"/>
    <w:rsid w:val="00780DCF"/>
    <w:rsid w:val="00794DF2"/>
    <w:rsid w:val="007952A6"/>
    <w:rsid w:val="00797686"/>
    <w:rsid w:val="007A2A36"/>
    <w:rsid w:val="007B0984"/>
    <w:rsid w:val="007B1745"/>
    <w:rsid w:val="00810B8B"/>
    <w:rsid w:val="00813743"/>
    <w:rsid w:val="008274E2"/>
    <w:rsid w:val="008276FE"/>
    <w:rsid w:val="00833742"/>
    <w:rsid w:val="00834DCB"/>
    <w:rsid w:val="00854572"/>
    <w:rsid w:val="0087639F"/>
    <w:rsid w:val="00886D71"/>
    <w:rsid w:val="008874F0"/>
    <w:rsid w:val="0088771D"/>
    <w:rsid w:val="008931FD"/>
    <w:rsid w:val="008C0478"/>
    <w:rsid w:val="008F0674"/>
    <w:rsid w:val="009271CC"/>
    <w:rsid w:val="00997953"/>
    <w:rsid w:val="009A640E"/>
    <w:rsid w:val="009C1B01"/>
    <w:rsid w:val="009E1578"/>
    <w:rsid w:val="009E69F4"/>
    <w:rsid w:val="00A0067C"/>
    <w:rsid w:val="00A04A3E"/>
    <w:rsid w:val="00A079EF"/>
    <w:rsid w:val="00A11D9B"/>
    <w:rsid w:val="00A15D22"/>
    <w:rsid w:val="00A312A4"/>
    <w:rsid w:val="00A44BCF"/>
    <w:rsid w:val="00A82C14"/>
    <w:rsid w:val="00A936DE"/>
    <w:rsid w:val="00A95FFD"/>
    <w:rsid w:val="00AC486D"/>
    <w:rsid w:val="00AF3C7D"/>
    <w:rsid w:val="00AF5E22"/>
    <w:rsid w:val="00B0053F"/>
    <w:rsid w:val="00B0109D"/>
    <w:rsid w:val="00B02B2D"/>
    <w:rsid w:val="00B05F92"/>
    <w:rsid w:val="00B109DC"/>
    <w:rsid w:val="00B15CB3"/>
    <w:rsid w:val="00B1644B"/>
    <w:rsid w:val="00B32366"/>
    <w:rsid w:val="00B33056"/>
    <w:rsid w:val="00B552F2"/>
    <w:rsid w:val="00B64A5A"/>
    <w:rsid w:val="00B7263B"/>
    <w:rsid w:val="00B87693"/>
    <w:rsid w:val="00BC1BD9"/>
    <w:rsid w:val="00BC600C"/>
    <w:rsid w:val="00BC68D2"/>
    <w:rsid w:val="00BD2867"/>
    <w:rsid w:val="00BD2C0C"/>
    <w:rsid w:val="00BE5365"/>
    <w:rsid w:val="00BF4991"/>
    <w:rsid w:val="00C0315E"/>
    <w:rsid w:val="00C21E91"/>
    <w:rsid w:val="00C31733"/>
    <w:rsid w:val="00C44A55"/>
    <w:rsid w:val="00C74C95"/>
    <w:rsid w:val="00C91D42"/>
    <w:rsid w:val="00CA4D77"/>
    <w:rsid w:val="00CD20EA"/>
    <w:rsid w:val="00CD4EE1"/>
    <w:rsid w:val="00CE3E92"/>
    <w:rsid w:val="00D10A02"/>
    <w:rsid w:val="00D22FE5"/>
    <w:rsid w:val="00D24631"/>
    <w:rsid w:val="00D32DF2"/>
    <w:rsid w:val="00D41A16"/>
    <w:rsid w:val="00D433F5"/>
    <w:rsid w:val="00D85B49"/>
    <w:rsid w:val="00D9163B"/>
    <w:rsid w:val="00D93025"/>
    <w:rsid w:val="00DB0135"/>
    <w:rsid w:val="00DB290D"/>
    <w:rsid w:val="00DB4BB6"/>
    <w:rsid w:val="00DB7458"/>
    <w:rsid w:val="00DC666A"/>
    <w:rsid w:val="00DF51E7"/>
    <w:rsid w:val="00E02A1A"/>
    <w:rsid w:val="00E26EE7"/>
    <w:rsid w:val="00E27893"/>
    <w:rsid w:val="00E41C25"/>
    <w:rsid w:val="00E5049C"/>
    <w:rsid w:val="00E66E56"/>
    <w:rsid w:val="00E70B21"/>
    <w:rsid w:val="00E76BBA"/>
    <w:rsid w:val="00E80DE9"/>
    <w:rsid w:val="00E9121E"/>
    <w:rsid w:val="00EA513C"/>
    <w:rsid w:val="00ED414F"/>
    <w:rsid w:val="00F23C2A"/>
    <w:rsid w:val="00F43450"/>
    <w:rsid w:val="00F45B28"/>
    <w:rsid w:val="00F6496A"/>
    <w:rsid w:val="00F70A24"/>
    <w:rsid w:val="00F762E8"/>
    <w:rsid w:val="00F82089"/>
    <w:rsid w:val="00F822B7"/>
    <w:rsid w:val="00FA5EB7"/>
    <w:rsid w:val="00FB1003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A39"/>
  <w15:docId w15:val="{84350618-1642-4337-838E-16FBCF95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1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4F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ameron0/NeintyNeintyProblem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urke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D9BA3536D8440B071B0EEB3203AB1" ma:contentTypeVersion="0" ma:contentTypeDescription="Create a new document." ma:contentTypeScope="" ma:versionID="7795525e308a50e706d57f0efe30b0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90812-DA36-4ED4-8F9C-F9C42089F516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652601-0AC8-4173-B4F8-D9898E084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54F5E-BA2F-46D2-BF13-A70FA8D73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E.Todd Burke</dc:creator>
  <cp:lastModifiedBy>awesomeo96@comcast.net</cp:lastModifiedBy>
  <cp:revision>2</cp:revision>
  <cp:lastPrinted>2015-03-02T15:54:00Z</cp:lastPrinted>
  <dcterms:created xsi:type="dcterms:W3CDTF">2017-02-26T20:42:00Z</dcterms:created>
  <dcterms:modified xsi:type="dcterms:W3CDTF">2017-02-26T20:42:00Z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TC103804581033</vt:lpwstr>
  </property>
  <property fmtid="{D5CDD505-2E9C-101B-9397-08002B2CF9AE}" pid="3" name="ContentTypeId">
    <vt:lpwstr>0x010100B91D9BA3536D8440B071B0EEB3203AB1</vt:lpwstr>
  </property>
</Properties>
</file>